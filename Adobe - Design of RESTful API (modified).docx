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A8D" w14:textId="77777777" w:rsidR="000F5B55" w:rsidRPr="00A512C4" w:rsidRDefault="000F5B55" w:rsidP="000F5B55">
      <w:pPr>
        <w:spacing w:after="0" w:line="240" w:lineRule="auto"/>
        <w:jc w:val="center"/>
        <w:rPr>
          <w:rFonts w:ascii="Verdana" w:hAnsi="Verdana"/>
        </w:rPr>
      </w:pPr>
      <w:r w:rsidRPr="00A512C4">
        <w:rPr>
          <w:rFonts w:ascii="Verdana" w:hAnsi="Verdana"/>
        </w:rPr>
        <w:t xml:space="preserve">Trainer’s name: </w:t>
      </w:r>
      <w:r w:rsidR="008831B6" w:rsidRPr="00A512C4">
        <w:rPr>
          <w:rFonts w:ascii="Verdana" w:hAnsi="Verdana"/>
        </w:rPr>
        <w:t>[</w:t>
      </w:r>
      <w:r w:rsidR="006F26A6" w:rsidRPr="00A512C4">
        <w:rPr>
          <w:rFonts w:ascii="Verdana" w:hAnsi="Verdana"/>
        </w:rPr>
        <w:t>Banu</w:t>
      </w:r>
      <w:r w:rsidR="008831B6" w:rsidRPr="00A512C4">
        <w:rPr>
          <w:rFonts w:ascii="Verdana" w:hAnsi="Verdana"/>
        </w:rPr>
        <w:t>] [</w:t>
      </w:r>
      <w:r w:rsidR="006F26A6" w:rsidRPr="00A512C4">
        <w:rPr>
          <w:rFonts w:ascii="Verdana" w:hAnsi="Verdana"/>
        </w:rPr>
        <w:t>Prakash</w:t>
      </w:r>
      <w:r w:rsidR="008831B6" w:rsidRPr="00A512C4">
        <w:rPr>
          <w:rFonts w:ascii="Verdana" w:hAnsi="Verdana"/>
        </w:rPr>
        <w:t>]</w:t>
      </w:r>
    </w:p>
    <w:p w14:paraId="29456EC9" w14:textId="77777777" w:rsidR="000F5B55" w:rsidRPr="00A512C4" w:rsidRDefault="000F5B55" w:rsidP="000F5B55">
      <w:pPr>
        <w:spacing w:after="0" w:line="240" w:lineRule="auto"/>
        <w:jc w:val="center"/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1B6" w:rsidRPr="00A512C4" w14:paraId="1464F25D" w14:textId="77777777" w:rsidTr="008831B6">
        <w:tc>
          <w:tcPr>
            <w:tcW w:w="9350" w:type="dxa"/>
          </w:tcPr>
          <w:p w14:paraId="40C9AFAA" w14:textId="681D8ED5" w:rsidR="008831B6" w:rsidRPr="00A512C4" w:rsidRDefault="00376EFF" w:rsidP="008831B6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Build Secure RESTful Webservices using Spring Boot</w:t>
            </w:r>
          </w:p>
        </w:tc>
      </w:tr>
    </w:tbl>
    <w:p w14:paraId="7FB298F2" w14:textId="77777777" w:rsidR="000F5B55" w:rsidRPr="00A512C4" w:rsidRDefault="000F5B55" w:rsidP="004C3CC7">
      <w:pPr>
        <w:rPr>
          <w:rFonts w:ascii="Verdana" w:hAnsi="Verdana"/>
        </w:rPr>
      </w:pPr>
      <w:r w:rsidRPr="00A512C4"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>Program objective:</w:t>
      </w:r>
    </w:p>
    <w:p w14:paraId="01A280D7" w14:textId="77777777" w:rsidR="008831B6" w:rsidRPr="00A512C4" w:rsidRDefault="008831B6" w:rsidP="004C3CC7">
      <w:pP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</w:pPr>
    </w:p>
    <w:p w14:paraId="52357492" w14:textId="77777777" w:rsidR="000F5B55" w:rsidRPr="00A512C4" w:rsidRDefault="000F5B55" w:rsidP="004C3CC7">
      <w:pP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</w:pPr>
      <w:r w:rsidRPr="00A512C4"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>Pre-requisite:</w: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1B6" w:rsidRPr="00A512C4" w14:paraId="74D453E4" w14:textId="77777777" w:rsidTr="008831B6">
        <w:tc>
          <w:tcPr>
            <w:tcW w:w="9350" w:type="dxa"/>
          </w:tcPr>
          <w:p w14:paraId="6291220E" w14:textId="2E67DF78" w:rsidR="008831B6" w:rsidRPr="00453A0D" w:rsidRDefault="00991875" w:rsidP="008831B6">
            <w:pPr>
              <w:rPr>
                <w:rFonts w:ascii="Verdana" w:eastAsia="SimSun" w:hAnsi="Verdana" w:cs="Tahoma"/>
                <w:b/>
                <w:bCs/>
                <w:color w:val="000000"/>
                <w:kern w:val="1"/>
                <w:sz w:val="24"/>
                <w:szCs w:val="24"/>
                <w:lang w:val="en-IN" w:eastAsia="zh-CN"/>
              </w:rPr>
            </w:pPr>
            <w:r>
              <w:rPr>
                <w:rFonts w:ascii="Helvetica" w:hAnsi="Helvetica" w:cs="Helvetica"/>
                <w:b/>
                <w:bCs/>
                <w:color w:val="29303B"/>
                <w:sz w:val="23"/>
                <w:szCs w:val="23"/>
                <w:shd w:val="clear" w:color="auto" w:fill="FFFFFF"/>
              </w:rPr>
              <w:t xml:space="preserve">Participants should </w:t>
            </w:r>
            <w:r w:rsidR="000E7BD1" w:rsidRPr="00453A0D">
              <w:rPr>
                <w:rFonts w:ascii="Helvetica" w:hAnsi="Helvetica" w:cs="Helvetica"/>
                <w:b/>
                <w:bCs/>
                <w:color w:val="29303B"/>
                <w:sz w:val="23"/>
                <w:szCs w:val="23"/>
                <w:shd w:val="clear" w:color="auto" w:fill="FFFFFF"/>
              </w:rPr>
              <w:t>have good knowledge of Java</w:t>
            </w:r>
            <w:r>
              <w:rPr>
                <w:rFonts w:ascii="Helvetica" w:hAnsi="Helvetica" w:cs="Helvetica"/>
                <w:b/>
                <w:bCs/>
                <w:color w:val="29303B"/>
                <w:sz w:val="23"/>
                <w:szCs w:val="23"/>
                <w:shd w:val="clear" w:color="auto" w:fill="FFFFFF"/>
              </w:rPr>
              <w:t>, JPA and Spring</w:t>
            </w:r>
          </w:p>
        </w:tc>
      </w:tr>
    </w:tbl>
    <w:p w14:paraId="10A345BF" w14:textId="77777777" w:rsidR="000F5B55" w:rsidRPr="00A512C4" w:rsidRDefault="000F5B55" w:rsidP="004C3CC7">
      <w:pPr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margin" w:tblpY="37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1B6" w:rsidRPr="00A512C4" w14:paraId="307EE6F5" w14:textId="77777777" w:rsidTr="008831B6">
        <w:tc>
          <w:tcPr>
            <w:tcW w:w="9350" w:type="dxa"/>
          </w:tcPr>
          <w:p w14:paraId="62B763DC" w14:textId="1076AC7C" w:rsidR="008831B6" w:rsidRPr="00A512C4" w:rsidRDefault="009B165B" w:rsidP="008831B6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3</w:t>
            </w:r>
            <w:r w:rsidR="006F26A6" w:rsidRPr="00A512C4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 Days</w:t>
            </w:r>
          </w:p>
        </w:tc>
      </w:tr>
    </w:tbl>
    <w:p w14:paraId="0F6F1E66" w14:textId="77777777" w:rsidR="000F5B55" w:rsidRPr="00A512C4" w:rsidRDefault="000F5B55" w:rsidP="004C3CC7">
      <w:pPr>
        <w:rPr>
          <w:rFonts w:ascii="Verdana" w:hAnsi="Verdana"/>
        </w:rPr>
      </w:pPr>
      <w:r w:rsidRPr="00A512C4"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>Duration of program</w:t>
      </w:r>
    </w:p>
    <w:p w14:paraId="34EDD6EB" w14:textId="77777777" w:rsidR="000F5B55" w:rsidRPr="00A512C4" w:rsidRDefault="000F5B55" w:rsidP="004C3CC7">
      <w:pPr>
        <w:rPr>
          <w:rFonts w:ascii="Verdana" w:hAnsi="Verdana"/>
        </w:rPr>
      </w:pPr>
    </w:p>
    <w:p w14:paraId="235AC120" w14:textId="77777777" w:rsidR="000F5B55" w:rsidRPr="00A512C4" w:rsidRDefault="000F5B55" w:rsidP="004C3CC7">
      <w:pP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</w:pPr>
      <w:r w:rsidRPr="00A512C4"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>H/w – S/w required for Lab Setup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831B6" w:rsidRPr="00A512C4" w14:paraId="5E4C919C" w14:textId="77777777" w:rsidTr="007374FF">
        <w:trPr>
          <w:trHeight w:val="240"/>
        </w:trPr>
        <w:tc>
          <w:tcPr>
            <w:tcW w:w="4495" w:type="dxa"/>
          </w:tcPr>
          <w:p w14:paraId="6BAFB49A" w14:textId="77777777" w:rsidR="008831B6" w:rsidRPr="00A512C4" w:rsidRDefault="008831B6" w:rsidP="008831B6">
            <w:pPr>
              <w:rPr>
                <w:rFonts w:ascii="Verdana" w:eastAsia="SimSun" w:hAnsi="Verdana" w:cs="Tahoma"/>
                <w:color w:val="000000"/>
                <w:kern w:val="1"/>
                <w:sz w:val="20"/>
                <w:szCs w:val="20"/>
                <w:lang w:val="en-IN" w:eastAsia="zh-CN"/>
              </w:rPr>
            </w:pPr>
            <w:r w:rsidRPr="00A512C4">
              <w:rPr>
                <w:rFonts w:ascii="Verdana" w:eastAsia="SimSun" w:hAnsi="Verdana" w:cs="Tahoma"/>
                <w:color w:val="000000"/>
                <w:kern w:val="1"/>
                <w:sz w:val="20"/>
                <w:szCs w:val="20"/>
                <w:lang w:val="en-IN" w:eastAsia="zh-CN"/>
              </w:rPr>
              <w:t>Type of hardware</w:t>
            </w:r>
          </w:p>
        </w:tc>
        <w:tc>
          <w:tcPr>
            <w:tcW w:w="4855" w:type="dxa"/>
          </w:tcPr>
          <w:p w14:paraId="4EB058D4" w14:textId="77777777" w:rsidR="008831B6" w:rsidRPr="00A512C4" w:rsidRDefault="008831B6" w:rsidP="008831B6">
            <w:pPr>
              <w:rPr>
                <w:rFonts w:ascii="Verdana" w:eastAsia="SimSun" w:hAnsi="Verdana" w:cs="Tahoma"/>
                <w:color w:val="000000"/>
                <w:kern w:val="1"/>
                <w:sz w:val="20"/>
                <w:szCs w:val="20"/>
                <w:lang w:val="en-IN" w:eastAsia="zh-CN"/>
              </w:rPr>
            </w:pPr>
            <w:r w:rsidRPr="00A512C4">
              <w:rPr>
                <w:rFonts w:ascii="Verdana" w:eastAsia="SimSun" w:hAnsi="Verdana" w:cs="Tahoma"/>
                <w:color w:val="000000"/>
                <w:kern w:val="1"/>
                <w:sz w:val="20"/>
                <w:szCs w:val="20"/>
                <w:lang w:val="en-IN" w:eastAsia="zh-CN"/>
              </w:rPr>
              <w:t>List of software</w:t>
            </w:r>
          </w:p>
        </w:tc>
      </w:tr>
      <w:tr w:rsidR="008831B6" w:rsidRPr="00A512C4" w14:paraId="293A964F" w14:textId="77777777" w:rsidTr="007374FF">
        <w:trPr>
          <w:trHeight w:val="1210"/>
        </w:trPr>
        <w:tc>
          <w:tcPr>
            <w:tcW w:w="4495" w:type="dxa"/>
          </w:tcPr>
          <w:p w14:paraId="3A7AEA49" w14:textId="77777777" w:rsidR="008831B6" w:rsidRPr="00A512C4" w:rsidRDefault="008831B6" w:rsidP="008831B6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</w:p>
          <w:p w14:paraId="187AB97B" w14:textId="77777777" w:rsidR="008831B6" w:rsidRPr="00A512C4" w:rsidRDefault="002770EF" w:rsidP="008831B6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 w:rsidRPr="00A512C4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NA</w:t>
            </w:r>
          </w:p>
          <w:p w14:paraId="372A57AF" w14:textId="77777777" w:rsidR="008831B6" w:rsidRPr="00A512C4" w:rsidRDefault="008831B6" w:rsidP="008831B6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</w:p>
          <w:p w14:paraId="6E72B0A9" w14:textId="77777777" w:rsidR="008831B6" w:rsidRPr="00A512C4" w:rsidRDefault="008831B6" w:rsidP="008831B6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</w:p>
        </w:tc>
        <w:tc>
          <w:tcPr>
            <w:tcW w:w="4855" w:type="dxa"/>
          </w:tcPr>
          <w:p w14:paraId="40F0264D" w14:textId="77777777" w:rsidR="002770EF" w:rsidRPr="00A512C4" w:rsidRDefault="002770EF" w:rsidP="008831B6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 w:rsidRPr="00A512C4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Operating System: Windows/MAC/ Linux/ Unix</w:t>
            </w:r>
          </w:p>
          <w:p w14:paraId="387F2EA4" w14:textId="77777777" w:rsidR="007409FB" w:rsidRDefault="002770EF" w:rsidP="007409FB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 w:rsidRPr="00A512C4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Web Browsers: Chrome</w:t>
            </w:r>
          </w:p>
          <w:p w14:paraId="1C6D92DD" w14:textId="3A747A89" w:rsidR="002770EF" w:rsidRDefault="002770EF" w:rsidP="007409FB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 w:rsidRPr="00A512C4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Editor: </w:t>
            </w:r>
            <w:r w:rsidR="007409FB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Eclipse for </w:t>
            </w:r>
            <w:r w:rsidR="0055380D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enterprise edition</w:t>
            </w:r>
            <w:r w:rsidR="007409FB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 – 20</w:t>
            </w:r>
            <w:r w:rsidR="0055380D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20</w:t>
            </w:r>
          </w:p>
          <w:p w14:paraId="08B49961" w14:textId="77777777" w:rsidR="007409FB" w:rsidRDefault="007409FB" w:rsidP="007409FB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Docker</w:t>
            </w:r>
          </w:p>
          <w:p w14:paraId="32FCD9C1" w14:textId="356A2CF5" w:rsidR="007409FB" w:rsidRPr="00A512C4" w:rsidRDefault="007409FB" w:rsidP="007409FB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>MySQL 5 Community edition</w:t>
            </w:r>
          </w:p>
        </w:tc>
      </w:tr>
    </w:tbl>
    <w:p w14:paraId="47A51C55" w14:textId="77777777" w:rsidR="0055716E" w:rsidRPr="00A512C4" w:rsidRDefault="0055716E" w:rsidP="004C3CC7">
      <w:pP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</w:pPr>
    </w:p>
    <w:p w14:paraId="243CB53C" w14:textId="77777777" w:rsidR="0055716E" w:rsidRPr="00A512C4" w:rsidRDefault="001D101C" w:rsidP="004C3CC7">
      <w:pP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</w:pPr>
      <w:r w:rsidRPr="00A512C4"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  <w:t>Target Audience</w: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101C" w:rsidRPr="00A512C4" w14:paraId="52F87090" w14:textId="77777777" w:rsidTr="002B32FB">
        <w:tc>
          <w:tcPr>
            <w:tcW w:w="9350" w:type="dxa"/>
          </w:tcPr>
          <w:p w14:paraId="7B10D305" w14:textId="77777777" w:rsidR="001D101C" w:rsidRPr="00A512C4" w:rsidRDefault="001D101C" w:rsidP="002B32FB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</w:p>
          <w:p w14:paraId="31C44E31" w14:textId="6A1FCF8B" w:rsidR="001D101C" w:rsidRPr="00A512C4" w:rsidRDefault="00C34249" w:rsidP="00C34249">
            <w:pP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</w:pPr>
            <w:r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Use Spring boot to build </w:t>
            </w:r>
            <w:r w:rsidR="000D3590" w:rsidRPr="00F93F43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Secure RESTful web service with relational database and </w:t>
            </w:r>
            <w:r w:rsidR="00F11DF6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build micro services, </w:t>
            </w:r>
            <w:r w:rsidR="000D3590" w:rsidRPr="00F93F43">
              <w:rPr>
                <w:rFonts w:ascii="Verdana" w:eastAsia="SimSun" w:hAnsi="Verdana" w:cs="Tahoma"/>
                <w:b/>
                <w:color w:val="000000"/>
                <w:kern w:val="1"/>
                <w:sz w:val="24"/>
                <w:szCs w:val="24"/>
                <w:lang w:val="en-IN" w:eastAsia="zh-CN"/>
              </w:rPr>
              <w:t xml:space="preserve">then this course covers them all. </w:t>
            </w:r>
          </w:p>
        </w:tc>
      </w:tr>
    </w:tbl>
    <w:p w14:paraId="20031816" w14:textId="77777777" w:rsidR="002770EF" w:rsidRPr="00A512C4" w:rsidRDefault="002770EF" w:rsidP="004C3CC7">
      <w:pPr>
        <w:rPr>
          <w:rFonts w:ascii="Verdana" w:eastAsia="SimSun" w:hAnsi="Verdana" w:cs="Tahoma"/>
          <w:b/>
          <w:color w:val="000000"/>
          <w:kern w:val="1"/>
          <w:sz w:val="24"/>
          <w:szCs w:val="24"/>
          <w:lang w:val="en-IN" w:eastAsia="zh-CN"/>
        </w:rPr>
      </w:pPr>
    </w:p>
    <w:p w14:paraId="684362D6" w14:textId="21B9B29C" w:rsidR="007409FB" w:rsidRDefault="0055380D" w:rsidP="001C0E3F">
      <w:pPr>
        <w:pStyle w:val="ListParagraph"/>
        <w:numPr>
          <w:ilvl w:val="0"/>
          <w:numId w:val="35"/>
        </w:numPr>
      </w:pPr>
      <w:r>
        <w:t>REST</w:t>
      </w:r>
    </w:p>
    <w:p w14:paraId="6C05E149" w14:textId="455B44D0" w:rsidR="0055380D" w:rsidRDefault="0055380D" w:rsidP="0055380D">
      <w:pPr>
        <w:pStyle w:val="ListParagraph"/>
        <w:numPr>
          <w:ilvl w:val="0"/>
          <w:numId w:val="37"/>
        </w:numPr>
      </w:pPr>
      <w:r>
        <w:t>What is REST</w:t>
      </w:r>
    </w:p>
    <w:p w14:paraId="04D6B7C4" w14:textId="03750937" w:rsidR="00672D9A" w:rsidRDefault="00672D9A" w:rsidP="00672D9A">
      <w:pPr>
        <w:pStyle w:val="ListParagraph"/>
        <w:numPr>
          <w:ilvl w:val="0"/>
          <w:numId w:val="37"/>
        </w:numPr>
      </w:pPr>
      <w:r>
        <w:t>HTTP Methods and Status Codes</w:t>
      </w:r>
    </w:p>
    <w:p w14:paraId="09AEEFF3" w14:textId="161D7D53" w:rsidR="008B3AA7" w:rsidRDefault="008B3AA7" w:rsidP="005B428B">
      <w:pPr>
        <w:pStyle w:val="ListParagraph"/>
        <w:numPr>
          <w:ilvl w:val="1"/>
          <w:numId w:val="37"/>
        </w:numPr>
      </w:pPr>
      <w:r>
        <w:t>GET, POST, PUT, PATCH</w:t>
      </w:r>
      <w:r w:rsidR="00E25575">
        <w:t>, DELETE</w:t>
      </w:r>
    </w:p>
    <w:p w14:paraId="3BEF321C" w14:textId="5289C09C" w:rsidR="005B428B" w:rsidRDefault="005B428B" w:rsidP="005B428B">
      <w:pPr>
        <w:pStyle w:val="ListParagraph"/>
        <w:numPr>
          <w:ilvl w:val="1"/>
          <w:numId w:val="37"/>
        </w:numPr>
      </w:pPr>
      <w:r>
        <w:t>PUT vs PATCH vs JSON PATCH</w:t>
      </w:r>
    </w:p>
    <w:p w14:paraId="1DF40434" w14:textId="78CC989D" w:rsidR="001C0E3F" w:rsidRDefault="001C0E3F" w:rsidP="0055380D">
      <w:pPr>
        <w:pStyle w:val="ListParagraph"/>
        <w:numPr>
          <w:ilvl w:val="0"/>
          <w:numId w:val="37"/>
        </w:numPr>
      </w:pPr>
      <w:r w:rsidRPr="001C0E3F">
        <w:t>Richardson Maturity Model</w:t>
      </w:r>
    </w:p>
    <w:p w14:paraId="27BE9C4B" w14:textId="09D07A64" w:rsidR="0055380D" w:rsidRDefault="0055380D" w:rsidP="0055380D">
      <w:pPr>
        <w:pStyle w:val="ListParagraph"/>
        <w:numPr>
          <w:ilvl w:val="0"/>
          <w:numId w:val="37"/>
        </w:numPr>
      </w:pPr>
      <w:r>
        <w:t>Resources and URI</w:t>
      </w:r>
    </w:p>
    <w:p w14:paraId="7786FC12" w14:textId="714ACB76" w:rsidR="0055380D" w:rsidRDefault="0055380D" w:rsidP="0055380D">
      <w:pPr>
        <w:pStyle w:val="ListParagraph"/>
        <w:numPr>
          <w:ilvl w:val="1"/>
          <w:numId w:val="37"/>
        </w:numPr>
      </w:pPr>
      <w:r>
        <w:t>REST Resource naming conventions</w:t>
      </w:r>
    </w:p>
    <w:p w14:paraId="5D6C6886" w14:textId="7EA5CC40" w:rsidR="0055380D" w:rsidRDefault="0055380D" w:rsidP="0055380D">
      <w:pPr>
        <w:pStyle w:val="ListParagraph"/>
        <w:numPr>
          <w:ilvl w:val="1"/>
          <w:numId w:val="37"/>
        </w:numPr>
      </w:pPr>
      <w:r>
        <w:t>Use Nouns to represent resources</w:t>
      </w:r>
    </w:p>
    <w:p w14:paraId="39999EEC" w14:textId="053E7FE8" w:rsidR="0055380D" w:rsidRDefault="0055380D" w:rsidP="0055380D">
      <w:pPr>
        <w:pStyle w:val="ListParagraph"/>
        <w:numPr>
          <w:ilvl w:val="2"/>
          <w:numId w:val="37"/>
        </w:numPr>
      </w:pPr>
      <w:r>
        <w:t>Document</w:t>
      </w:r>
    </w:p>
    <w:p w14:paraId="7B1B7999" w14:textId="701B4801" w:rsidR="0055380D" w:rsidRDefault="0055380D" w:rsidP="0055380D">
      <w:pPr>
        <w:pStyle w:val="ListParagraph"/>
        <w:numPr>
          <w:ilvl w:val="2"/>
          <w:numId w:val="37"/>
        </w:numPr>
      </w:pPr>
      <w:r>
        <w:t>Collection</w:t>
      </w:r>
    </w:p>
    <w:p w14:paraId="44E64D17" w14:textId="1ADFC88D" w:rsidR="0055380D" w:rsidRDefault="0055380D" w:rsidP="0055380D">
      <w:pPr>
        <w:pStyle w:val="ListParagraph"/>
        <w:numPr>
          <w:ilvl w:val="2"/>
          <w:numId w:val="37"/>
        </w:numPr>
      </w:pPr>
      <w:r>
        <w:t>Store [ client managed resource repository]</w:t>
      </w:r>
    </w:p>
    <w:p w14:paraId="0F731389" w14:textId="5B34B0DA" w:rsidR="0055380D" w:rsidRDefault="0055380D" w:rsidP="0055380D">
      <w:pPr>
        <w:pStyle w:val="ListParagraph"/>
        <w:numPr>
          <w:ilvl w:val="2"/>
          <w:numId w:val="37"/>
        </w:numPr>
      </w:pPr>
      <w:r>
        <w:lastRenderedPageBreak/>
        <w:t>Controller [ Procedural concepts like checkout, play]</w:t>
      </w:r>
    </w:p>
    <w:p w14:paraId="0CD6B19F" w14:textId="77777777" w:rsidR="005B428B" w:rsidRDefault="005B428B" w:rsidP="0055380D">
      <w:pPr>
        <w:pStyle w:val="ListParagraph"/>
        <w:numPr>
          <w:ilvl w:val="1"/>
          <w:numId w:val="37"/>
        </w:numPr>
      </w:pPr>
      <w:r>
        <w:t>Nested Resources</w:t>
      </w:r>
    </w:p>
    <w:p w14:paraId="0F7EA19C" w14:textId="2368E70C" w:rsidR="005B428B" w:rsidRDefault="005B428B" w:rsidP="005B428B">
      <w:pPr>
        <w:pStyle w:val="ListParagraph"/>
        <w:numPr>
          <w:ilvl w:val="2"/>
          <w:numId w:val="37"/>
        </w:numPr>
      </w:pPr>
      <w:r>
        <w:t xml:space="preserve"> Why?</w:t>
      </w:r>
    </w:p>
    <w:p w14:paraId="0A747960" w14:textId="4D745887" w:rsidR="005B428B" w:rsidRDefault="005B428B" w:rsidP="005B428B">
      <w:pPr>
        <w:pStyle w:val="ListParagraph"/>
        <w:numPr>
          <w:ilvl w:val="2"/>
          <w:numId w:val="37"/>
        </w:numPr>
      </w:pPr>
      <w:r>
        <w:t>Why not?</w:t>
      </w:r>
    </w:p>
    <w:p w14:paraId="0F7181C7" w14:textId="0FD8E966" w:rsidR="0055380D" w:rsidRDefault="0055380D" w:rsidP="0055380D">
      <w:pPr>
        <w:pStyle w:val="ListParagraph"/>
        <w:numPr>
          <w:ilvl w:val="1"/>
          <w:numId w:val="37"/>
        </w:numPr>
      </w:pPr>
      <w:r>
        <w:t>Good practices in resource naming conventions</w:t>
      </w:r>
    </w:p>
    <w:p w14:paraId="05DE1DBF" w14:textId="57582830" w:rsidR="0055380D" w:rsidRDefault="0055380D" w:rsidP="0055380D">
      <w:pPr>
        <w:pStyle w:val="ListParagraph"/>
        <w:numPr>
          <w:ilvl w:val="2"/>
          <w:numId w:val="37"/>
        </w:numPr>
      </w:pPr>
      <w:r>
        <w:t>Use forward slash to indicate hierarchical relationships</w:t>
      </w:r>
    </w:p>
    <w:p w14:paraId="59FADE99" w14:textId="5F4FCE02" w:rsidR="0055380D" w:rsidRDefault="00CC3D35" w:rsidP="0055380D">
      <w:pPr>
        <w:pStyle w:val="ListParagraph"/>
        <w:numPr>
          <w:ilvl w:val="2"/>
          <w:numId w:val="37"/>
        </w:numPr>
      </w:pPr>
      <w:r>
        <w:t>Do not use trailing slash in URIs</w:t>
      </w:r>
    </w:p>
    <w:p w14:paraId="139F1931" w14:textId="025BCB87" w:rsidR="00CC3D35" w:rsidRDefault="00CC3D35" w:rsidP="0055380D">
      <w:pPr>
        <w:pStyle w:val="ListParagraph"/>
        <w:numPr>
          <w:ilvl w:val="2"/>
          <w:numId w:val="37"/>
        </w:numPr>
      </w:pPr>
      <w:r>
        <w:t>Use hyphens (-)  to improve readability of URIs</w:t>
      </w:r>
    </w:p>
    <w:p w14:paraId="169B9DF9" w14:textId="074BBBD1" w:rsidR="00CC3D35" w:rsidRDefault="00CC3D35" w:rsidP="0055380D">
      <w:pPr>
        <w:pStyle w:val="ListParagraph"/>
        <w:numPr>
          <w:ilvl w:val="2"/>
          <w:numId w:val="37"/>
        </w:numPr>
      </w:pPr>
      <w:r>
        <w:t>Avoid using underscore (_)</w:t>
      </w:r>
    </w:p>
    <w:p w14:paraId="7F70EEB4" w14:textId="017DF01E" w:rsidR="00CC3D35" w:rsidRDefault="00CC3D35" w:rsidP="0055380D">
      <w:pPr>
        <w:pStyle w:val="ListParagraph"/>
        <w:numPr>
          <w:ilvl w:val="2"/>
          <w:numId w:val="37"/>
        </w:numPr>
      </w:pPr>
      <w:r>
        <w:t>Use lower case letters in URIs</w:t>
      </w:r>
    </w:p>
    <w:p w14:paraId="57715EA0" w14:textId="1B0560FF" w:rsidR="00CC3D35" w:rsidRDefault="00CC3D35" w:rsidP="0055380D">
      <w:pPr>
        <w:pStyle w:val="ListParagraph"/>
        <w:numPr>
          <w:ilvl w:val="2"/>
          <w:numId w:val="37"/>
        </w:numPr>
      </w:pPr>
      <w:r>
        <w:t>Do not use CRUD functions in URIs</w:t>
      </w:r>
    </w:p>
    <w:p w14:paraId="3866CCA9" w14:textId="3E53DFB6" w:rsidR="00CC3D35" w:rsidRDefault="00CC3D35" w:rsidP="0055380D">
      <w:pPr>
        <w:pStyle w:val="ListParagraph"/>
        <w:numPr>
          <w:ilvl w:val="2"/>
          <w:numId w:val="37"/>
        </w:numPr>
      </w:pPr>
      <w:r>
        <w:t>Use query component to filter URI collection</w:t>
      </w:r>
    </w:p>
    <w:p w14:paraId="32BA2608" w14:textId="3C549925" w:rsidR="00CC3D35" w:rsidRDefault="00CC3D35" w:rsidP="00CC3D35">
      <w:pPr>
        <w:pStyle w:val="ListParagraph"/>
        <w:numPr>
          <w:ilvl w:val="1"/>
          <w:numId w:val="37"/>
        </w:numPr>
      </w:pPr>
      <w:r w:rsidRPr="00CC3D35">
        <w:t>Fine grained CRUD resources versus Coarse Grained resources</w:t>
      </w:r>
    </w:p>
    <w:p w14:paraId="1483EA19" w14:textId="29984F6E" w:rsidR="00672D9A" w:rsidRDefault="00672D9A" w:rsidP="00CC3D35">
      <w:pPr>
        <w:pStyle w:val="ListParagraph"/>
        <w:numPr>
          <w:ilvl w:val="1"/>
          <w:numId w:val="37"/>
        </w:numPr>
      </w:pPr>
      <w:r w:rsidRPr="00672D9A">
        <w:t>Pagination, Filtering and Sorting</w:t>
      </w:r>
    </w:p>
    <w:p w14:paraId="532BF22C" w14:textId="54E103F2" w:rsidR="009578E8" w:rsidRDefault="009578E8" w:rsidP="00CC3D35">
      <w:pPr>
        <w:pStyle w:val="ListParagraph"/>
        <w:numPr>
          <w:ilvl w:val="1"/>
          <w:numId w:val="37"/>
        </w:numPr>
      </w:pPr>
      <w:r>
        <w:t>Versioning</w:t>
      </w:r>
    </w:p>
    <w:p w14:paraId="596BB68E" w14:textId="591AA82C" w:rsidR="0055380D" w:rsidRDefault="003A25A4" w:rsidP="0055380D">
      <w:pPr>
        <w:pStyle w:val="ListParagraph"/>
        <w:numPr>
          <w:ilvl w:val="0"/>
          <w:numId w:val="37"/>
        </w:numPr>
      </w:pPr>
      <w:r>
        <w:t>Guiding</w:t>
      </w:r>
      <w:r w:rsidR="0055380D">
        <w:t xml:space="preserve"> Principles of REST</w:t>
      </w:r>
    </w:p>
    <w:p w14:paraId="4E1FD35D" w14:textId="1272C80A" w:rsidR="0055380D" w:rsidRDefault="0055380D" w:rsidP="0055380D">
      <w:pPr>
        <w:pStyle w:val="ListParagraph"/>
        <w:numPr>
          <w:ilvl w:val="1"/>
          <w:numId w:val="37"/>
        </w:numPr>
      </w:pPr>
      <w:r>
        <w:t>Client-server</w:t>
      </w:r>
    </w:p>
    <w:p w14:paraId="5870EF30" w14:textId="345997E4" w:rsidR="0055380D" w:rsidRDefault="0055380D" w:rsidP="0055380D">
      <w:pPr>
        <w:pStyle w:val="ListParagraph"/>
        <w:numPr>
          <w:ilvl w:val="1"/>
          <w:numId w:val="37"/>
        </w:numPr>
      </w:pPr>
      <w:r>
        <w:t>Stateless</w:t>
      </w:r>
    </w:p>
    <w:p w14:paraId="6C24D939" w14:textId="175A7273" w:rsidR="0055380D" w:rsidRDefault="0055380D" w:rsidP="0055380D">
      <w:pPr>
        <w:pStyle w:val="ListParagraph"/>
        <w:numPr>
          <w:ilvl w:val="1"/>
          <w:numId w:val="37"/>
        </w:numPr>
      </w:pPr>
      <w:r>
        <w:t>Cacheable</w:t>
      </w:r>
    </w:p>
    <w:p w14:paraId="03E556C9" w14:textId="6CBFD4F6" w:rsidR="0055380D" w:rsidRDefault="0055380D" w:rsidP="0055380D">
      <w:pPr>
        <w:pStyle w:val="ListParagraph"/>
        <w:numPr>
          <w:ilvl w:val="1"/>
          <w:numId w:val="37"/>
        </w:numPr>
      </w:pPr>
      <w:r>
        <w:t>Uniform Interface</w:t>
      </w:r>
    </w:p>
    <w:p w14:paraId="1659DDE7" w14:textId="33B03A95" w:rsidR="0055380D" w:rsidRDefault="0055380D" w:rsidP="0055380D">
      <w:pPr>
        <w:pStyle w:val="ListParagraph"/>
        <w:numPr>
          <w:ilvl w:val="1"/>
          <w:numId w:val="37"/>
        </w:numPr>
      </w:pPr>
      <w:r>
        <w:t>Layered System</w:t>
      </w:r>
    </w:p>
    <w:p w14:paraId="1B9F84F2" w14:textId="77777777" w:rsidR="0055380D" w:rsidRDefault="0055380D" w:rsidP="007409FB">
      <w:pPr>
        <w:pStyle w:val="ListParagraph"/>
      </w:pPr>
    </w:p>
    <w:p w14:paraId="314F4197" w14:textId="0D1F1E01" w:rsidR="007B6670" w:rsidRPr="0046789C" w:rsidRDefault="007B6670" w:rsidP="0046789C">
      <w:pPr>
        <w:pStyle w:val="ListParagraph"/>
        <w:numPr>
          <w:ilvl w:val="0"/>
          <w:numId w:val="35"/>
        </w:numPr>
        <w:rPr>
          <w:b/>
          <w:bCs/>
        </w:rPr>
      </w:pPr>
      <w:r w:rsidRPr="0046789C">
        <w:rPr>
          <w:b/>
          <w:bCs/>
        </w:rPr>
        <w:t>Spring Boot</w:t>
      </w:r>
      <w:r w:rsidR="0046789C">
        <w:rPr>
          <w:b/>
          <w:bCs/>
        </w:rPr>
        <w:t xml:space="preserve"> introduction</w:t>
      </w:r>
    </w:p>
    <w:p w14:paraId="5A48B760" w14:textId="3FF7359C" w:rsidR="007B6670" w:rsidRDefault="001C0E3F" w:rsidP="007B6670">
      <w:pPr>
        <w:pStyle w:val="ListParagraph"/>
        <w:numPr>
          <w:ilvl w:val="1"/>
          <w:numId w:val="35"/>
        </w:numPr>
      </w:pPr>
      <w:r>
        <w:t>Introduction to Spring Boot</w:t>
      </w:r>
    </w:p>
    <w:p w14:paraId="3031F9A1" w14:textId="19C1D9D8" w:rsidR="001C0E3F" w:rsidRDefault="00C05B16" w:rsidP="001C0E3F">
      <w:pPr>
        <w:pStyle w:val="ListParagraph"/>
        <w:numPr>
          <w:ilvl w:val="1"/>
          <w:numId w:val="35"/>
        </w:numPr>
      </w:pPr>
      <w:r>
        <w:t>Bootstrapping</w:t>
      </w:r>
      <w:r w:rsidR="001C0E3F">
        <w:t xml:space="preserve"> Spring boot application</w:t>
      </w:r>
    </w:p>
    <w:p w14:paraId="3CCF05AA" w14:textId="5BB5278F" w:rsidR="00C05B16" w:rsidRDefault="00C05B16" w:rsidP="001C0E3F">
      <w:pPr>
        <w:pStyle w:val="ListParagraph"/>
        <w:numPr>
          <w:ilvl w:val="1"/>
          <w:numId w:val="35"/>
        </w:numPr>
      </w:pPr>
      <w:r>
        <w:t xml:space="preserve">Starting </w:t>
      </w:r>
      <w:r w:rsidR="007B2D1A">
        <w:t>Annotations</w:t>
      </w:r>
      <w:r>
        <w:t xml:space="preserve"> of Spring Boot</w:t>
      </w:r>
    </w:p>
    <w:p w14:paraId="4B33128C" w14:textId="5BCB2CFB" w:rsidR="00C05B16" w:rsidRDefault="007B2D1A" w:rsidP="00C05B16">
      <w:pPr>
        <w:pStyle w:val="ListParagraph"/>
        <w:numPr>
          <w:ilvl w:val="2"/>
          <w:numId w:val="35"/>
        </w:numPr>
      </w:pPr>
      <w:r>
        <w:t>@SpringBootApplication</w:t>
      </w:r>
    </w:p>
    <w:p w14:paraId="1C898AA1" w14:textId="450B9867" w:rsidR="007B2D1A" w:rsidRDefault="007B2D1A" w:rsidP="00C05B16">
      <w:pPr>
        <w:pStyle w:val="ListParagraph"/>
        <w:numPr>
          <w:ilvl w:val="2"/>
          <w:numId w:val="35"/>
        </w:numPr>
      </w:pPr>
      <w:r>
        <w:t>@Repository</w:t>
      </w:r>
    </w:p>
    <w:p w14:paraId="68E271F8" w14:textId="7FA5B0EA" w:rsidR="007B2D1A" w:rsidRDefault="007B2D1A" w:rsidP="00C05B16">
      <w:pPr>
        <w:pStyle w:val="ListParagraph"/>
        <w:numPr>
          <w:ilvl w:val="2"/>
          <w:numId w:val="35"/>
        </w:numPr>
      </w:pPr>
      <w:r>
        <w:t>@Service</w:t>
      </w:r>
    </w:p>
    <w:p w14:paraId="128107A8" w14:textId="0B69A181" w:rsidR="007B2D1A" w:rsidRDefault="007B2D1A" w:rsidP="00C05B16">
      <w:pPr>
        <w:pStyle w:val="ListParagraph"/>
        <w:numPr>
          <w:ilvl w:val="2"/>
          <w:numId w:val="35"/>
        </w:numPr>
      </w:pPr>
      <w:r>
        <w:t>@Configuration</w:t>
      </w:r>
    </w:p>
    <w:p w14:paraId="26099244" w14:textId="18E23185" w:rsidR="007B2D1A" w:rsidRDefault="007B2D1A" w:rsidP="007B2D1A">
      <w:pPr>
        <w:pStyle w:val="ListParagraph"/>
        <w:numPr>
          <w:ilvl w:val="2"/>
          <w:numId w:val="35"/>
        </w:numPr>
      </w:pPr>
      <w:r>
        <w:t>@Bean</w:t>
      </w:r>
    </w:p>
    <w:p w14:paraId="32AFCC78" w14:textId="5C07BEDD" w:rsidR="007B6670" w:rsidRDefault="007B6670" w:rsidP="001C0E3F">
      <w:pPr>
        <w:pStyle w:val="ListParagraph"/>
        <w:numPr>
          <w:ilvl w:val="1"/>
          <w:numId w:val="35"/>
        </w:numPr>
      </w:pPr>
      <w:r>
        <w:t>Spring Profiles</w:t>
      </w:r>
    </w:p>
    <w:p w14:paraId="1D43F555" w14:textId="26794B57" w:rsidR="007B6670" w:rsidRPr="0046789C" w:rsidRDefault="007B6670" w:rsidP="0046789C">
      <w:pPr>
        <w:pStyle w:val="ListParagraph"/>
        <w:numPr>
          <w:ilvl w:val="0"/>
          <w:numId w:val="35"/>
        </w:numPr>
        <w:rPr>
          <w:b/>
          <w:bCs/>
        </w:rPr>
      </w:pPr>
      <w:r w:rsidRPr="0046789C">
        <w:rPr>
          <w:b/>
          <w:bCs/>
        </w:rPr>
        <w:t>Spring Data JPA</w:t>
      </w:r>
    </w:p>
    <w:p w14:paraId="5DF89203" w14:textId="2E8AAE94" w:rsidR="00B40979" w:rsidRDefault="00B40979" w:rsidP="00D007FA">
      <w:pPr>
        <w:pStyle w:val="ListParagraph"/>
        <w:numPr>
          <w:ilvl w:val="2"/>
          <w:numId w:val="35"/>
        </w:numPr>
      </w:pPr>
      <w:r>
        <w:t>Spring data JPA CRUD</w:t>
      </w:r>
    </w:p>
    <w:p w14:paraId="195827A7" w14:textId="447984AC" w:rsidR="00B40979" w:rsidRDefault="00B40979" w:rsidP="00B40979">
      <w:pPr>
        <w:pStyle w:val="ListParagraph"/>
        <w:numPr>
          <w:ilvl w:val="3"/>
          <w:numId w:val="35"/>
        </w:numPr>
      </w:pPr>
      <w:r>
        <w:t>Repository, CrudRepository and JpaRepository</w:t>
      </w:r>
    </w:p>
    <w:p w14:paraId="04E38BEF" w14:textId="3436AE65" w:rsidR="00B40979" w:rsidRDefault="00B40979" w:rsidP="00B40979">
      <w:pPr>
        <w:pStyle w:val="ListParagraph"/>
        <w:numPr>
          <w:ilvl w:val="3"/>
          <w:numId w:val="35"/>
        </w:numPr>
      </w:pPr>
      <w:r>
        <w:t>Query methods</w:t>
      </w:r>
    </w:p>
    <w:p w14:paraId="30CD3019" w14:textId="775CDE5B" w:rsidR="00B40979" w:rsidRDefault="00B40979" w:rsidP="00B40979">
      <w:pPr>
        <w:pStyle w:val="ListParagraph"/>
        <w:numPr>
          <w:ilvl w:val="4"/>
          <w:numId w:val="35"/>
        </w:numPr>
      </w:pPr>
      <w:r>
        <w:t>Query generation using method name</w:t>
      </w:r>
    </w:p>
    <w:p w14:paraId="40CB41C5" w14:textId="1F23F82E" w:rsidR="00B40979" w:rsidRDefault="00B40979" w:rsidP="00B40979">
      <w:pPr>
        <w:pStyle w:val="ListParagraph"/>
        <w:numPr>
          <w:ilvl w:val="5"/>
          <w:numId w:val="35"/>
        </w:numPr>
      </w:pPr>
      <w:r>
        <w:t>f</w:t>
      </w:r>
      <w:r w:rsidRPr="00B40979">
        <w:t>ind…By, read…By, query…By, count…By, and get…By.</w:t>
      </w:r>
    </w:p>
    <w:p w14:paraId="41F4C850" w14:textId="2C3093C3" w:rsidR="00B40979" w:rsidRDefault="007E63F3" w:rsidP="00B40979">
      <w:pPr>
        <w:pStyle w:val="ListParagraph"/>
        <w:numPr>
          <w:ilvl w:val="4"/>
          <w:numId w:val="35"/>
        </w:numPr>
      </w:pPr>
      <w:r>
        <w:t>Using @Query annotation</w:t>
      </w:r>
    </w:p>
    <w:p w14:paraId="5EA174BB" w14:textId="3914460C" w:rsidR="007E63F3" w:rsidRDefault="007E63F3" w:rsidP="00B40979">
      <w:pPr>
        <w:pStyle w:val="ListParagraph"/>
        <w:numPr>
          <w:ilvl w:val="4"/>
          <w:numId w:val="35"/>
        </w:numPr>
      </w:pPr>
      <w:r>
        <w:t>Named Queries</w:t>
      </w:r>
    </w:p>
    <w:p w14:paraId="70C1FEE5" w14:textId="3AE8F05E" w:rsidR="00C06CF7" w:rsidRDefault="00C06CF7" w:rsidP="00762939">
      <w:pPr>
        <w:pStyle w:val="ListParagraph"/>
        <w:numPr>
          <w:ilvl w:val="3"/>
          <w:numId w:val="35"/>
        </w:numPr>
      </w:pPr>
      <w:r>
        <w:t>Modifying queries</w:t>
      </w:r>
    </w:p>
    <w:p w14:paraId="155A1E6B" w14:textId="5A04C129" w:rsidR="00C06CF7" w:rsidRDefault="00C06CF7" w:rsidP="00762939">
      <w:pPr>
        <w:pStyle w:val="ListParagraph"/>
        <w:numPr>
          <w:ilvl w:val="3"/>
          <w:numId w:val="35"/>
        </w:numPr>
      </w:pPr>
      <w:r>
        <w:t>Query Hints</w:t>
      </w:r>
    </w:p>
    <w:p w14:paraId="45E01C3C" w14:textId="48DD8C4F" w:rsidR="00C06CF7" w:rsidRDefault="00C06CF7" w:rsidP="00762939">
      <w:pPr>
        <w:pStyle w:val="ListParagraph"/>
        <w:numPr>
          <w:ilvl w:val="3"/>
          <w:numId w:val="35"/>
        </w:numPr>
      </w:pPr>
      <w:r w:rsidRPr="00C06CF7">
        <w:t>Using SpEL Expressions</w:t>
      </w:r>
    </w:p>
    <w:p w14:paraId="6AE34B20" w14:textId="23AE5B82" w:rsidR="00C06CF7" w:rsidRDefault="00C06CF7" w:rsidP="00C06CF7">
      <w:pPr>
        <w:pStyle w:val="ListParagraph"/>
        <w:numPr>
          <w:ilvl w:val="4"/>
          <w:numId w:val="35"/>
        </w:numPr>
      </w:pPr>
      <w:r>
        <w:t xml:space="preserve">Using </w:t>
      </w:r>
      <w:r w:rsidRPr="00C06CF7">
        <w:t>#{#entityName}</w:t>
      </w:r>
    </w:p>
    <w:p w14:paraId="72F95ACF" w14:textId="6E4C6CFE" w:rsidR="00C06CF7" w:rsidRDefault="00C06CF7" w:rsidP="00C06CF7">
      <w:pPr>
        <w:pStyle w:val="ListParagraph"/>
        <w:numPr>
          <w:ilvl w:val="4"/>
          <w:numId w:val="35"/>
        </w:numPr>
      </w:pPr>
      <w:r>
        <w:lastRenderedPageBreak/>
        <w:t>Accessing arguments</w:t>
      </w:r>
    </w:p>
    <w:p w14:paraId="04FE2B70" w14:textId="229EF4D3" w:rsidR="00C06CF7" w:rsidRDefault="00C06CF7" w:rsidP="00C06CF7">
      <w:pPr>
        <w:pStyle w:val="ListParagraph"/>
        <w:numPr>
          <w:ilvl w:val="4"/>
          <w:numId w:val="35"/>
        </w:numPr>
      </w:pPr>
      <w:r>
        <w:t>Using wildcard</w:t>
      </w:r>
    </w:p>
    <w:p w14:paraId="4723129A" w14:textId="72A0B406" w:rsidR="00C06CF7" w:rsidRDefault="00C06CF7" w:rsidP="00C06CF7">
      <w:pPr>
        <w:pStyle w:val="ListParagraph"/>
        <w:numPr>
          <w:ilvl w:val="4"/>
          <w:numId w:val="35"/>
        </w:numPr>
      </w:pPr>
      <w:r>
        <w:t>Sanitizing input values</w:t>
      </w:r>
    </w:p>
    <w:p w14:paraId="23BCC9A4" w14:textId="77777777" w:rsidR="0046789C" w:rsidRDefault="0046789C" w:rsidP="0046789C">
      <w:pPr>
        <w:pStyle w:val="ListParagraph"/>
        <w:numPr>
          <w:ilvl w:val="3"/>
          <w:numId w:val="35"/>
        </w:numPr>
      </w:pPr>
      <w:r>
        <w:t>Projections</w:t>
      </w:r>
    </w:p>
    <w:p w14:paraId="10B5BD5C" w14:textId="379DC472" w:rsidR="00C06CF7" w:rsidRDefault="0046789C" w:rsidP="0046789C">
      <w:pPr>
        <w:pStyle w:val="ListParagraph"/>
        <w:numPr>
          <w:ilvl w:val="4"/>
          <w:numId w:val="35"/>
        </w:numPr>
      </w:pPr>
      <w:r>
        <w:t>Closed and open projections</w:t>
      </w:r>
    </w:p>
    <w:p w14:paraId="3A8613E5" w14:textId="2B4C01DB" w:rsidR="0046789C" w:rsidRDefault="0046789C" w:rsidP="0046789C">
      <w:pPr>
        <w:pStyle w:val="ListParagraph"/>
        <w:numPr>
          <w:ilvl w:val="4"/>
          <w:numId w:val="35"/>
        </w:numPr>
      </w:pPr>
      <w:r>
        <w:t>Projection interface using default method for custom logic</w:t>
      </w:r>
    </w:p>
    <w:p w14:paraId="1DF00733" w14:textId="5F4BDDFF" w:rsidR="0046789C" w:rsidRDefault="0046789C" w:rsidP="0046789C">
      <w:pPr>
        <w:pStyle w:val="ListParagraph"/>
        <w:numPr>
          <w:ilvl w:val="4"/>
          <w:numId w:val="35"/>
        </w:numPr>
      </w:pPr>
      <w:r>
        <w:t>Dynamic projections</w:t>
      </w:r>
    </w:p>
    <w:p w14:paraId="59D000CA" w14:textId="06E6232D" w:rsidR="00762939" w:rsidRDefault="00762939" w:rsidP="00762939">
      <w:pPr>
        <w:pStyle w:val="ListParagraph"/>
        <w:numPr>
          <w:ilvl w:val="3"/>
          <w:numId w:val="35"/>
        </w:numPr>
      </w:pPr>
      <w:r>
        <w:t>Pagination and Sorting</w:t>
      </w:r>
    </w:p>
    <w:p w14:paraId="228256A1" w14:textId="1A8861A2" w:rsidR="00762939" w:rsidRDefault="00762939" w:rsidP="00762939">
      <w:pPr>
        <w:pStyle w:val="ListParagraph"/>
        <w:numPr>
          <w:ilvl w:val="4"/>
          <w:numId w:val="35"/>
        </w:numPr>
      </w:pPr>
      <w:r w:rsidRPr="00762939">
        <w:t>PagingAndSortingRepository</w:t>
      </w:r>
    </w:p>
    <w:p w14:paraId="7D163108" w14:textId="5E1AF127" w:rsidR="00762939" w:rsidRDefault="00762939" w:rsidP="00762939">
      <w:pPr>
        <w:pStyle w:val="ListParagraph"/>
        <w:numPr>
          <w:ilvl w:val="4"/>
          <w:numId w:val="35"/>
        </w:numPr>
      </w:pPr>
      <w:r>
        <w:t>Pageable, Page, Sort and PageRequest</w:t>
      </w:r>
    </w:p>
    <w:p w14:paraId="43F972F8" w14:textId="0E5D8151" w:rsidR="00B40979" w:rsidRDefault="00B40979" w:rsidP="00B40979">
      <w:pPr>
        <w:pStyle w:val="ListParagraph"/>
        <w:numPr>
          <w:ilvl w:val="3"/>
          <w:numId w:val="35"/>
        </w:numPr>
      </w:pPr>
      <w:r>
        <w:t>Passing method parameters to Query methods</w:t>
      </w:r>
    </w:p>
    <w:p w14:paraId="769B627F" w14:textId="09561D2C" w:rsidR="00B40979" w:rsidRDefault="00F453F7" w:rsidP="00B40979">
      <w:pPr>
        <w:pStyle w:val="ListParagraph"/>
        <w:numPr>
          <w:ilvl w:val="3"/>
          <w:numId w:val="35"/>
        </w:numPr>
      </w:pPr>
      <w:r>
        <w:t xml:space="preserve"> Specifications</w:t>
      </w:r>
    </w:p>
    <w:p w14:paraId="47A9D37C" w14:textId="202405FC" w:rsidR="00F453F7" w:rsidRDefault="00F453F7" w:rsidP="00F453F7">
      <w:pPr>
        <w:pStyle w:val="ListParagraph"/>
        <w:numPr>
          <w:ilvl w:val="4"/>
          <w:numId w:val="35"/>
        </w:numPr>
      </w:pPr>
      <w:r w:rsidRPr="00F453F7">
        <w:t>JpaSpecificationExecutor</w:t>
      </w:r>
    </w:p>
    <w:p w14:paraId="149B0F74" w14:textId="021D4421" w:rsidR="00B40979" w:rsidRDefault="00BB58A6" w:rsidP="00B40979">
      <w:pPr>
        <w:pStyle w:val="ListParagraph"/>
        <w:numPr>
          <w:ilvl w:val="3"/>
          <w:numId w:val="35"/>
        </w:numPr>
      </w:pPr>
      <w:r>
        <w:t>Query by Example</w:t>
      </w:r>
    </w:p>
    <w:p w14:paraId="51087625" w14:textId="77CA54C6" w:rsidR="00BB58A6" w:rsidRDefault="00BB58A6" w:rsidP="00BB58A6">
      <w:pPr>
        <w:pStyle w:val="ListParagraph"/>
        <w:numPr>
          <w:ilvl w:val="4"/>
          <w:numId w:val="35"/>
        </w:numPr>
      </w:pPr>
      <w:r>
        <w:t>Example</w:t>
      </w:r>
    </w:p>
    <w:p w14:paraId="28232186" w14:textId="1C2A4874" w:rsidR="00BB58A6" w:rsidRDefault="00BB58A6" w:rsidP="00BB58A6">
      <w:pPr>
        <w:pStyle w:val="ListParagraph"/>
        <w:numPr>
          <w:ilvl w:val="4"/>
          <w:numId w:val="35"/>
        </w:numPr>
      </w:pPr>
      <w:r>
        <w:t>Example Matchers</w:t>
      </w:r>
    </w:p>
    <w:p w14:paraId="1D2A43D6" w14:textId="46878015" w:rsidR="00972437" w:rsidRDefault="00972437" w:rsidP="00972437">
      <w:pPr>
        <w:pStyle w:val="ListParagraph"/>
        <w:numPr>
          <w:ilvl w:val="3"/>
          <w:numId w:val="35"/>
        </w:numPr>
      </w:pPr>
      <w:r>
        <w:t>JPA Entity graphs</w:t>
      </w:r>
    </w:p>
    <w:p w14:paraId="5749738E" w14:textId="132A51D6" w:rsidR="00972437" w:rsidRDefault="00972437" w:rsidP="00972437">
      <w:pPr>
        <w:pStyle w:val="ListParagraph"/>
        <w:numPr>
          <w:ilvl w:val="4"/>
          <w:numId w:val="35"/>
        </w:numPr>
      </w:pPr>
      <w:r>
        <w:t>Benefits of using Entity Graphs</w:t>
      </w:r>
    </w:p>
    <w:p w14:paraId="599230B8" w14:textId="698B9667" w:rsidR="00972437" w:rsidRDefault="00972437" w:rsidP="00972437">
      <w:pPr>
        <w:pStyle w:val="ListParagraph"/>
        <w:numPr>
          <w:ilvl w:val="4"/>
          <w:numId w:val="35"/>
        </w:numPr>
      </w:pPr>
      <w:r>
        <w:t>@EntityGraph</w:t>
      </w:r>
    </w:p>
    <w:p w14:paraId="2B15EE72" w14:textId="7F86AD0C" w:rsidR="00972437" w:rsidRDefault="00972437" w:rsidP="00972437">
      <w:pPr>
        <w:pStyle w:val="ListParagraph"/>
        <w:numPr>
          <w:ilvl w:val="4"/>
          <w:numId w:val="35"/>
        </w:numPr>
      </w:pPr>
      <w:r>
        <w:t>@NamedEntityGraph</w:t>
      </w:r>
    </w:p>
    <w:p w14:paraId="6CA9ADBA" w14:textId="0AA70FC8" w:rsidR="00972437" w:rsidRDefault="00972437" w:rsidP="00972437">
      <w:pPr>
        <w:pStyle w:val="ListParagraph"/>
        <w:numPr>
          <w:ilvl w:val="3"/>
          <w:numId w:val="35"/>
        </w:numPr>
      </w:pPr>
      <w:r w:rsidRPr="00972437">
        <w:t>Spring Data — Envers</w:t>
      </w:r>
    </w:p>
    <w:p w14:paraId="46152F77" w14:textId="3C0CD7EB" w:rsidR="004B6E7D" w:rsidRDefault="004B6E7D" w:rsidP="004B6E7D">
      <w:pPr>
        <w:pStyle w:val="ListParagraph"/>
        <w:numPr>
          <w:ilvl w:val="4"/>
          <w:numId w:val="35"/>
        </w:numPr>
      </w:pPr>
      <w:r>
        <w:t>@Audited</w:t>
      </w:r>
    </w:p>
    <w:p w14:paraId="53C4211F" w14:textId="59EC6493" w:rsidR="004B6E7D" w:rsidRDefault="004B6E7D" w:rsidP="004B6E7D">
      <w:pPr>
        <w:pStyle w:val="ListParagraph"/>
        <w:numPr>
          <w:ilvl w:val="4"/>
          <w:numId w:val="35"/>
        </w:numPr>
      </w:pPr>
      <w:r>
        <w:t>@AuditTable</w:t>
      </w:r>
    </w:p>
    <w:p w14:paraId="5CDB4FEA" w14:textId="027937B2" w:rsidR="004B6E7D" w:rsidRDefault="004B6E7D" w:rsidP="004B6E7D">
      <w:pPr>
        <w:pStyle w:val="ListParagraph"/>
        <w:numPr>
          <w:ilvl w:val="4"/>
          <w:numId w:val="35"/>
        </w:numPr>
      </w:pPr>
      <w:r>
        <w:t>RevisionRepository</w:t>
      </w:r>
    </w:p>
    <w:p w14:paraId="7F5A6B2C" w14:textId="5FB3E1EC" w:rsidR="004B6E7D" w:rsidRDefault="004B6E7D" w:rsidP="004B6E7D">
      <w:pPr>
        <w:pStyle w:val="ListParagraph"/>
        <w:numPr>
          <w:ilvl w:val="4"/>
          <w:numId w:val="35"/>
        </w:numPr>
      </w:pPr>
      <w:r>
        <w:t xml:space="preserve">Enable </w:t>
      </w:r>
      <w:r w:rsidRPr="004B6E7D">
        <w:t>EnversRevisionRepositoryFactoryBean</w:t>
      </w:r>
    </w:p>
    <w:p w14:paraId="12EF0E34" w14:textId="3D1DC49E" w:rsidR="004B6E7D" w:rsidRDefault="004B6E7D" w:rsidP="004B6E7D">
      <w:pPr>
        <w:pStyle w:val="ListParagraph"/>
        <w:numPr>
          <w:ilvl w:val="4"/>
          <w:numId w:val="35"/>
        </w:numPr>
      </w:pPr>
      <w:r>
        <w:t>Querying data</w:t>
      </w:r>
    </w:p>
    <w:p w14:paraId="25EC5CCA" w14:textId="77777777" w:rsidR="002C1B44" w:rsidRDefault="002C1B44" w:rsidP="002C1B44">
      <w:pPr>
        <w:pStyle w:val="ListParagraph"/>
        <w:numPr>
          <w:ilvl w:val="2"/>
          <w:numId w:val="35"/>
        </w:numPr>
      </w:pPr>
      <w:r>
        <w:t xml:space="preserve">Unit testing </w:t>
      </w:r>
    </w:p>
    <w:p w14:paraId="77B07531" w14:textId="77777777" w:rsidR="002C1B44" w:rsidRDefault="002C1B44" w:rsidP="002C1B44">
      <w:pPr>
        <w:pStyle w:val="ListParagraph"/>
        <w:numPr>
          <w:ilvl w:val="3"/>
          <w:numId w:val="35"/>
        </w:numPr>
      </w:pPr>
      <w:r>
        <w:t>Spring data jpa</w:t>
      </w:r>
    </w:p>
    <w:p w14:paraId="738A3F2E" w14:textId="0C449885" w:rsidR="006E2172" w:rsidRDefault="006E2172" w:rsidP="001C0E3F">
      <w:pPr>
        <w:pStyle w:val="ListParagraph"/>
        <w:numPr>
          <w:ilvl w:val="1"/>
          <w:numId w:val="35"/>
        </w:numPr>
      </w:pPr>
      <w:r>
        <w:t>Caching</w:t>
      </w:r>
    </w:p>
    <w:p w14:paraId="7E29D8EA" w14:textId="0E81AAB7" w:rsidR="006E2172" w:rsidRDefault="006E2172" w:rsidP="006E2172">
      <w:pPr>
        <w:pStyle w:val="ListParagraph"/>
        <w:numPr>
          <w:ilvl w:val="2"/>
          <w:numId w:val="35"/>
        </w:numPr>
      </w:pPr>
      <w:r>
        <w:t>Register cache engine with spring boot</w:t>
      </w:r>
    </w:p>
    <w:p w14:paraId="22314694" w14:textId="7638DAAB" w:rsidR="006E2172" w:rsidRDefault="006E2172" w:rsidP="006E2172">
      <w:pPr>
        <w:pStyle w:val="ListParagraph"/>
        <w:numPr>
          <w:ilvl w:val="2"/>
          <w:numId w:val="35"/>
        </w:numPr>
      </w:pPr>
      <w:r>
        <w:t>Enable caching on spring managed beans</w:t>
      </w:r>
    </w:p>
    <w:p w14:paraId="3E9BE76E" w14:textId="0EF32DD0" w:rsidR="006E2172" w:rsidRDefault="006E2172" w:rsidP="006E2172">
      <w:pPr>
        <w:pStyle w:val="ListParagraph"/>
        <w:numPr>
          <w:ilvl w:val="2"/>
          <w:numId w:val="35"/>
        </w:numPr>
      </w:pPr>
      <w:r>
        <w:t>@EnableChaching</w:t>
      </w:r>
    </w:p>
    <w:p w14:paraId="093C1F4E" w14:textId="576D5037" w:rsidR="006E2172" w:rsidRDefault="006E2172" w:rsidP="006E2172">
      <w:pPr>
        <w:pStyle w:val="ListParagraph"/>
        <w:numPr>
          <w:ilvl w:val="2"/>
          <w:numId w:val="35"/>
        </w:numPr>
      </w:pPr>
      <w:r>
        <w:t>@Cachable</w:t>
      </w:r>
    </w:p>
    <w:p w14:paraId="17AB2D84" w14:textId="48C098B5" w:rsidR="006E2172" w:rsidRDefault="006E2172" w:rsidP="006E2172">
      <w:pPr>
        <w:pStyle w:val="ListParagraph"/>
        <w:numPr>
          <w:ilvl w:val="2"/>
          <w:numId w:val="35"/>
        </w:numPr>
      </w:pPr>
      <w:r>
        <w:t>@Caching</w:t>
      </w:r>
    </w:p>
    <w:p w14:paraId="1FAF20A9" w14:textId="742623D0" w:rsidR="006E2172" w:rsidRDefault="006E2172" w:rsidP="006E2172">
      <w:pPr>
        <w:pStyle w:val="ListParagraph"/>
        <w:numPr>
          <w:ilvl w:val="3"/>
          <w:numId w:val="35"/>
        </w:numPr>
      </w:pPr>
      <w:r>
        <w:t>@CacheEvict</w:t>
      </w:r>
    </w:p>
    <w:p w14:paraId="6E836208" w14:textId="31643D32" w:rsidR="007B6670" w:rsidRDefault="007B6670" w:rsidP="002C1B44">
      <w:pPr>
        <w:pStyle w:val="ListParagraph"/>
        <w:numPr>
          <w:ilvl w:val="0"/>
          <w:numId w:val="35"/>
        </w:numPr>
      </w:pPr>
      <w:r>
        <w:t>Spring Boot Actuator</w:t>
      </w:r>
    </w:p>
    <w:p w14:paraId="4154CD42" w14:textId="77777777" w:rsidR="007B6670" w:rsidRDefault="007B6670" w:rsidP="001C0E3F">
      <w:pPr>
        <w:pStyle w:val="ListParagraph"/>
        <w:numPr>
          <w:ilvl w:val="2"/>
          <w:numId w:val="35"/>
        </w:numPr>
      </w:pPr>
      <w:r>
        <w:t xml:space="preserve">Monitoring </w:t>
      </w:r>
    </w:p>
    <w:p w14:paraId="6D533CA8" w14:textId="7DE1CD01" w:rsidR="007B6670" w:rsidRDefault="007B6670" w:rsidP="001C0E3F">
      <w:pPr>
        <w:pStyle w:val="ListParagraph"/>
        <w:numPr>
          <w:ilvl w:val="2"/>
          <w:numId w:val="35"/>
        </w:numPr>
      </w:pPr>
      <w:r>
        <w:t>Built-in production ready endpoints</w:t>
      </w:r>
    </w:p>
    <w:p w14:paraId="5A828D6F" w14:textId="1B2EB05A" w:rsidR="007409FB" w:rsidRDefault="007409FB" w:rsidP="001C0E3F">
      <w:pPr>
        <w:pStyle w:val="ListParagraph"/>
        <w:numPr>
          <w:ilvl w:val="2"/>
          <w:numId w:val="35"/>
        </w:numPr>
      </w:pPr>
      <w:r>
        <w:t>M</w:t>
      </w:r>
      <w:r w:rsidRPr="007409FB">
        <w:t>onitoring with Prometheus and Grafana</w:t>
      </w:r>
    </w:p>
    <w:p w14:paraId="2D4AF783" w14:textId="77777777" w:rsidR="007B6670" w:rsidRDefault="007B6670" w:rsidP="007B6670">
      <w:pPr>
        <w:pStyle w:val="ListParagraph"/>
        <w:numPr>
          <w:ilvl w:val="0"/>
          <w:numId w:val="35"/>
        </w:numPr>
        <w:spacing w:after="200" w:line="276" w:lineRule="auto"/>
        <w:rPr>
          <w:bCs/>
        </w:rPr>
      </w:pPr>
      <w:r>
        <w:rPr>
          <w:bCs/>
        </w:rPr>
        <w:t>RESTful Web Services using Spring BOOT</w:t>
      </w:r>
    </w:p>
    <w:p w14:paraId="6791124F" w14:textId="5130E714" w:rsidR="007B2D1A" w:rsidRDefault="007B2D1A" w:rsidP="007B6670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Creating REST controllers</w:t>
      </w:r>
    </w:p>
    <w:p w14:paraId="5C1DC4ED" w14:textId="2FABDED4" w:rsidR="007B2D1A" w:rsidRDefault="007B2D1A" w:rsidP="007B2D1A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@RestController</w:t>
      </w:r>
    </w:p>
    <w:p w14:paraId="6F902BD3" w14:textId="25EB37BA" w:rsidR="007B2D1A" w:rsidRDefault="007B2D1A" w:rsidP="007B2D1A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@RequestMapping</w:t>
      </w:r>
    </w:p>
    <w:p w14:paraId="00DD867E" w14:textId="7D86CFBC" w:rsidR="007B2D1A" w:rsidRPr="007B2D1A" w:rsidRDefault="007B2D1A" w:rsidP="00771AC7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 w:rsidRPr="007B2D1A">
        <w:rPr>
          <w:bCs/>
        </w:rPr>
        <w:t>CRUD Mapping: @GetMapping(), @PostMapping(), @PutMapping()</w:t>
      </w:r>
      <w:r>
        <w:rPr>
          <w:bCs/>
        </w:rPr>
        <w:t>, etc</w:t>
      </w:r>
    </w:p>
    <w:p w14:paraId="76962E65" w14:textId="211FC6A1" w:rsidR="007B2D1A" w:rsidRDefault="007B2D1A" w:rsidP="007B2D1A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lastRenderedPageBreak/>
        <w:t>@ResponseBody and @RequestBody</w:t>
      </w:r>
    </w:p>
    <w:p w14:paraId="5B13D90A" w14:textId="73CE0DAE" w:rsidR="007B2D1A" w:rsidRDefault="007B2D1A" w:rsidP="007B2D1A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@ResponseStatus</w:t>
      </w:r>
    </w:p>
    <w:p w14:paraId="43A8A448" w14:textId="294CEB4F" w:rsidR="007B2D1A" w:rsidRDefault="007B2D1A" w:rsidP="007B2D1A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Exception Handling</w:t>
      </w:r>
    </w:p>
    <w:p w14:paraId="1439E303" w14:textId="412D6A3B" w:rsidR="007B2D1A" w:rsidRDefault="007B2D1A" w:rsidP="007B2D1A">
      <w:pPr>
        <w:pStyle w:val="ListParagraph"/>
        <w:numPr>
          <w:ilvl w:val="3"/>
          <w:numId w:val="35"/>
        </w:numPr>
        <w:spacing w:after="200" w:line="276" w:lineRule="auto"/>
        <w:rPr>
          <w:bCs/>
        </w:rPr>
      </w:pPr>
      <w:r>
        <w:rPr>
          <w:bCs/>
        </w:rPr>
        <w:t>Using Own exception: customize exception handling</w:t>
      </w:r>
    </w:p>
    <w:p w14:paraId="06EBEC8D" w14:textId="40DA5D4B" w:rsidR="007B2D1A" w:rsidRDefault="007B2D1A" w:rsidP="007B2D1A">
      <w:pPr>
        <w:pStyle w:val="ListParagraph"/>
        <w:numPr>
          <w:ilvl w:val="3"/>
          <w:numId w:val="35"/>
        </w:numPr>
        <w:spacing w:after="200" w:line="276" w:lineRule="auto"/>
        <w:rPr>
          <w:bCs/>
        </w:rPr>
      </w:pPr>
      <w:r>
        <w:rPr>
          <w:bCs/>
        </w:rPr>
        <w:t>@ControllerAdvice and @ExceptionHandler</w:t>
      </w:r>
    </w:p>
    <w:p w14:paraId="55B81D89" w14:textId="7133C383" w:rsidR="00E565E2" w:rsidRDefault="00E565E2" w:rsidP="007B6670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Using POSTMAN</w:t>
      </w:r>
    </w:p>
    <w:p w14:paraId="69FC629E" w14:textId="3E94C5B4" w:rsidR="00E565E2" w:rsidRDefault="00E565E2" w:rsidP="007B6670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R</w:t>
      </w:r>
      <w:r w:rsidR="001447E7">
        <w:rPr>
          <w:bCs/>
        </w:rPr>
        <w:t>est</w:t>
      </w:r>
      <w:r>
        <w:rPr>
          <w:bCs/>
        </w:rPr>
        <w:t>Template vs WebClient</w:t>
      </w:r>
    </w:p>
    <w:p w14:paraId="4E3D47EA" w14:textId="09060BAB" w:rsidR="003A25A4" w:rsidRDefault="003A25A4" w:rsidP="007B6670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Content Negotiation</w:t>
      </w:r>
    </w:p>
    <w:p w14:paraId="383A992A" w14:textId="12D268D7" w:rsidR="003A25A4" w:rsidRDefault="003A25A4" w:rsidP="003A25A4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Content Negotiation: XML/JSON or your own content type</w:t>
      </w:r>
    </w:p>
    <w:p w14:paraId="2D0CB12F" w14:textId="7FAA0EC4" w:rsidR="003A25A4" w:rsidRDefault="003A25A4" w:rsidP="003A25A4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Custom Message Convertor</w:t>
      </w:r>
    </w:p>
    <w:p w14:paraId="3A0562D3" w14:textId="191D6F81" w:rsidR="003A25A4" w:rsidRDefault="003A25A4" w:rsidP="003A25A4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Creating your own content-type</w:t>
      </w:r>
    </w:p>
    <w:p w14:paraId="3BF3C51C" w14:textId="77777777" w:rsidR="007B6670" w:rsidRDefault="007B6670" w:rsidP="007B6670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Using Swagger to document RESTful web services</w:t>
      </w:r>
    </w:p>
    <w:p w14:paraId="714E36E2" w14:textId="77777777" w:rsidR="003A2028" w:rsidRDefault="003A2028" w:rsidP="003A2028">
      <w:pPr>
        <w:pStyle w:val="ListParagraph"/>
        <w:spacing w:after="0" w:line="240" w:lineRule="auto"/>
        <w:rPr>
          <w:rFonts w:ascii="Verdana" w:eastAsia="SimSun" w:hAnsi="Verdana" w:cs="Tahoma"/>
          <w:b/>
          <w:color w:val="000000"/>
          <w:kern w:val="1"/>
          <w:sz w:val="20"/>
          <w:szCs w:val="20"/>
          <w:lang w:val="en-IN" w:eastAsia="zh-CN"/>
        </w:rPr>
      </w:pPr>
      <w:bookmarkStart w:id="0" w:name="_Hlk6561907"/>
    </w:p>
    <w:p w14:paraId="7C679E92" w14:textId="7A65713D" w:rsidR="007B6670" w:rsidRDefault="00957CB0" w:rsidP="007B6670">
      <w:pPr>
        <w:pStyle w:val="ListParagraph"/>
        <w:numPr>
          <w:ilvl w:val="0"/>
          <w:numId w:val="35"/>
        </w:numPr>
        <w:spacing w:after="200" w:line="276" w:lineRule="auto"/>
        <w:rPr>
          <w:bCs/>
        </w:rPr>
      </w:pPr>
      <w:r>
        <w:rPr>
          <w:bCs/>
        </w:rPr>
        <w:t xml:space="preserve">Spring Boot: </w:t>
      </w:r>
      <w:r w:rsidR="007B6670" w:rsidRPr="00506834">
        <w:rPr>
          <w:bCs/>
        </w:rPr>
        <w:t>Unit Testing Rest Services</w:t>
      </w:r>
    </w:p>
    <w:bookmarkEnd w:id="0"/>
    <w:p w14:paraId="2E3B4572" w14:textId="77777777" w:rsidR="007B6670" w:rsidRDefault="007B6670" w:rsidP="007B6670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Unit testing the GET Rest Service</w:t>
      </w:r>
    </w:p>
    <w:p w14:paraId="32E3EA60" w14:textId="77777777" w:rsidR="007B6670" w:rsidRDefault="007B6670" w:rsidP="007B6670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 xml:space="preserve">@RunsWith: using </w:t>
      </w:r>
      <w:r w:rsidRPr="00506834">
        <w:rPr>
          <w:bCs/>
        </w:rPr>
        <w:t>SpringJUnit4ClassRunner</w:t>
      </w:r>
      <w:r>
        <w:rPr>
          <w:bCs/>
        </w:rPr>
        <w:t xml:space="preserve"> to launch Spring TestContext Framework</w:t>
      </w:r>
    </w:p>
    <w:p w14:paraId="6CA3350C" w14:textId="77777777" w:rsidR="007B6670" w:rsidRDefault="007B6670" w:rsidP="007B6670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@WebMvcTest: Unit testing Spring MVC Framework</w:t>
      </w:r>
    </w:p>
    <w:p w14:paraId="4C36F4D6" w14:textId="77777777" w:rsidR="007B6670" w:rsidRDefault="007B6670" w:rsidP="007B6670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MockMvc and MockBean: adding mocks to Spring ApplicationContext</w:t>
      </w:r>
    </w:p>
    <w:p w14:paraId="735B89BC" w14:textId="0307CD71" w:rsidR="007B6670" w:rsidRDefault="007B6670" w:rsidP="007B6670">
      <w:pPr>
        <w:pStyle w:val="ListParagraph"/>
        <w:numPr>
          <w:ilvl w:val="2"/>
          <w:numId w:val="35"/>
        </w:numPr>
      </w:pPr>
      <w:r w:rsidRPr="009D6E24">
        <w:rPr>
          <w:bCs/>
        </w:rPr>
        <w:t>Mockito: Mocking behaviour</w:t>
      </w:r>
      <w:r>
        <w:t xml:space="preserve"> </w:t>
      </w:r>
    </w:p>
    <w:p w14:paraId="6F7B71F5" w14:textId="77777777" w:rsidR="00DF4BFA" w:rsidRDefault="00DF4BFA" w:rsidP="00DF4BFA">
      <w:pPr>
        <w:pStyle w:val="ListParagraph"/>
        <w:numPr>
          <w:ilvl w:val="0"/>
          <w:numId w:val="35"/>
        </w:numPr>
        <w:spacing w:after="200" w:line="276" w:lineRule="auto"/>
        <w:rPr>
          <w:bCs/>
        </w:rPr>
      </w:pPr>
      <w:r>
        <w:rPr>
          <w:bCs/>
        </w:rPr>
        <w:t>Spring HATEOAS</w:t>
      </w:r>
    </w:p>
    <w:p w14:paraId="5D610EA3" w14:textId="4F376F7B" w:rsidR="00DF4BFA" w:rsidRDefault="00DF4BFA" w:rsidP="00DF4BFA">
      <w:pPr>
        <w:pStyle w:val="ListParagraph"/>
        <w:numPr>
          <w:ilvl w:val="1"/>
          <w:numId w:val="35"/>
        </w:numPr>
      </w:pPr>
      <w:r>
        <w:t>Building Hypermedia driven RESTful web service</w:t>
      </w:r>
    </w:p>
    <w:p w14:paraId="4E3F3943" w14:textId="7683D161" w:rsidR="00DF4BFA" w:rsidRDefault="009A5123" w:rsidP="00DF4BFA">
      <w:pPr>
        <w:pStyle w:val="ListParagraph"/>
        <w:numPr>
          <w:ilvl w:val="2"/>
          <w:numId w:val="35"/>
        </w:numPr>
      </w:pPr>
      <w:r w:rsidRPr="009A5123">
        <w:t>RepresentationModel</w:t>
      </w:r>
    </w:p>
    <w:p w14:paraId="3A047877" w14:textId="7F430196" w:rsidR="009A5123" w:rsidRDefault="009A5123" w:rsidP="00DF4BFA">
      <w:pPr>
        <w:pStyle w:val="ListParagraph"/>
        <w:numPr>
          <w:ilvl w:val="2"/>
          <w:numId w:val="35"/>
        </w:numPr>
      </w:pPr>
      <w:r>
        <w:t>Creating links using Link object</w:t>
      </w:r>
    </w:p>
    <w:p w14:paraId="48A0DF7D" w14:textId="548A2D16" w:rsidR="009A5123" w:rsidRDefault="009A5123" w:rsidP="00DF4BFA">
      <w:pPr>
        <w:pStyle w:val="ListParagraph"/>
        <w:numPr>
          <w:ilvl w:val="2"/>
          <w:numId w:val="35"/>
        </w:numPr>
      </w:pPr>
      <w:r w:rsidRPr="009A5123">
        <w:t>WebMvcLinkBuilder – which simplifies building URIs</w:t>
      </w:r>
    </w:p>
    <w:p w14:paraId="53F090D0" w14:textId="18251149" w:rsidR="009A5123" w:rsidRDefault="009A5123" w:rsidP="009A5123">
      <w:pPr>
        <w:pStyle w:val="ListParagraph"/>
        <w:numPr>
          <w:ilvl w:val="3"/>
          <w:numId w:val="35"/>
        </w:numPr>
      </w:pPr>
      <w:r>
        <w:t>The linkTo() method</w:t>
      </w:r>
    </w:p>
    <w:p w14:paraId="270F7491" w14:textId="6114CA1A" w:rsidR="009A5123" w:rsidRDefault="009A5123" w:rsidP="009A5123">
      <w:pPr>
        <w:pStyle w:val="ListParagraph"/>
        <w:numPr>
          <w:ilvl w:val="3"/>
          <w:numId w:val="35"/>
        </w:numPr>
      </w:pPr>
      <w:r>
        <w:t>The slash() method</w:t>
      </w:r>
    </w:p>
    <w:p w14:paraId="759A2434" w14:textId="42E47FE0" w:rsidR="009A5123" w:rsidRDefault="009A5123" w:rsidP="009A5123">
      <w:pPr>
        <w:pStyle w:val="ListParagraph"/>
        <w:numPr>
          <w:ilvl w:val="3"/>
          <w:numId w:val="35"/>
        </w:numPr>
      </w:pPr>
      <w:r>
        <w:t xml:space="preserve">The withSelfMethod() </w:t>
      </w:r>
    </w:p>
    <w:p w14:paraId="3A5A4E5D" w14:textId="47B704B7" w:rsidR="009A5123" w:rsidRDefault="009A5123" w:rsidP="00DF4BFA">
      <w:pPr>
        <w:pStyle w:val="ListParagraph"/>
        <w:numPr>
          <w:ilvl w:val="2"/>
          <w:numId w:val="35"/>
        </w:numPr>
      </w:pPr>
      <w:r>
        <w:t xml:space="preserve">Relations </w:t>
      </w:r>
    </w:p>
    <w:p w14:paraId="533CA8B6" w14:textId="1179B5EF" w:rsidR="009A5123" w:rsidRDefault="009A5123" w:rsidP="00DF4BFA">
      <w:pPr>
        <w:pStyle w:val="ListParagraph"/>
        <w:numPr>
          <w:ilvl w:val="2"/>
          <w:numId w:val="35"/>
        </w:numPr>
      </w:pPr>
      <w:r>
        <w:t>HAL</w:t>
      </w:r>
    </w:p>
    <w:p w14:paraId="05453FE9" w14:textId="4B58AC85" w:rsidR="009A5123" w:rsidRDefault="009A5123" w:rsidP="009A5123">
      <w:pPr>
        <w:pStyle w:val="ListParagraph"/>
        <w:numPr>
          <w:ilvl w:val="3"/>
          <w:numId w:val="35"/>
        </w:numPr>
      </w:pPr>
      <w:r>
        <w:t>Hyperlink between resources in API</w:t>
      </w:r>
    </w:p>
    <w:p w14:paraId="23DF46B4" w14:textId="166A597F" w:rsidR="009A5123" w:rsidRDefault="009A5123" w:rsidP="009A5123">
      <w:pPr>
        <w:pStyle w:val="ListParagraph"/>
        <w:numPr>
          <w:ilvl w:val="3"/>
          <w:numId w:val="35"/>
        </w:numPr>
      </w:pPr>
      <w:r>
        <w:t>HAL Browser</w:t>
      </w:r>
    </w:p>
    <w:p w14:paraId="37D275ED" w14:textId="77777777" w:rsidR="00AD3748" w:rsidRDefault="00AD3748" w:rsidP="00616D34">
      <w:pPr>
        <w:pStyle w:val="ListParagraph"/>
        <w:numPr>
          <w:ilvl w:val="0"/>
          <w:numId w:val="35"/>
        </w:numPr>
        <w:spacing w:after="200" w:line="276" w:lineRule="auto"/>
        <w:rPr>
          <w:bCs/>
        </w:rPr>
      </w:pPr>
      <w:r>
        <w:rPr>
          <w:bCs/>
        </w:rPr>
        <w:t>Spring Data REST</w:t>
      </w:r>
    </w:p>
    <w:p w14:paraId="2002E78E" w14:textId="77777777" w:rsidR="00AD3748" w:rsidRDefault="00AD3748" w:rsidP="00AD3748">
      <w:pPr>
        <w:pStyle w:val="ListParagraph"/>
        <w:numPr>
          <w:ilvl w:val="2"/>
          <w:numId w:val="35"/>
        </w:numPr>
        <w:spacing w:after="200" w:line="276" w:lineRule="auto"/>
        <w:rPr>
          <w:bCs/>
        </w:rPr>
      </w:pPr>
      <w:r>
        <w:rPr>
          <w:bCs/>
        </w:rPr>
        <w:t>Build hypermedia-driven REST web services with spring data repository</w:t>
      </w:r>
    </w:p>
    <w:p w14:paraId="57BFECEE" w14:textId="78F1562D" w:rsidR="00FA69CB" w:rsidRDefault="00FA69CB" w:rsidP="0015239C">
      <w:pPr>
        <w:pStyle w:val="ListParagraph"/>
        <w:spacing w:after="0" w:line="240" w:lineRule="auto"/>
        <w:rPr>
          <w:rFonts w:ascii="Verdana" w:eastAsia="SimSun" w:hAnsi="Verdana" w:cs="Tahoma"/>
          <w:b/>
          <w:color w:val="000000"/>
          <w:kern w:val="1"/>
          <w:sz w:val="20"/>
          <w:szCs w:val="20"/>
          <w:lang w:val="en-IN" w:eastAsia="zh-CN"/>
        </w:rPr>
      </w:pPr>
    </w:p>
    <w:p w14:paraId="05134568" w14:textId="02411F4D" w:rsidR="007B6670" w:rsidRDefault="007B6670" w:rsidP="007B6670">
      <w:pPr>
        <w:pStyle w:val="ListParagraph"/>
        <w:numPr>
          <w:ilvl w:val="0"/>
          <w:numId w:val="35"/>
        </w:numPr>
      </w:pPr>
      <w:r>
        <w:t>Spring Security</w:t>
      </w:r>
    </w:p>
    <w:p w14:paraId="4F5A49EC" w14:textId="77777777" w:rsidR="007B6670" w:rsidRDefault="007B6670" w:rsidP="007B6670">
      <w:pPr>
        <w:pStyle w:val="ListParagraph"/>
        <w:numPr>
          <w:ilvl w:val="1"/>
          <w:numId w:val="35"/>
        </w:numPr>
      </w:pPr>
      <w:r>
        <w:t>Spring Security Architecture</w:t>
      </w:r>
    </w:p>
    <w:p w14:paraId="55D2C3D7" w14:textId="77777777" w:rsidR="007B6670" w:rsidRDefault="007B6670" w:rsidP="007B6670">
      <w:pPr>
        <w:pStyle w:val="ListParagraph"/>
        <w:numPr>
          <w:ilvl w:val="1"/>
          <w:numId w:val="35"/>
        </w:numPr>
      </w:pPr>
      <w:r>
        <w:t>Getting Spring Security</w:t>
      </w:r>
    </w:p>
    <w:p w14:paraId="11AFF888" w14:textId="77777777" w:rsidR="007B6670" w:rsidRDefault="007B6670" w:rsidP="007B6670">
      <w:pPr>
        <w:pStyle w:val="ListParagraph"/>
        <w:numPr>
          <w:ilvl w:val="1"/>
          <w:numId w:val="35"/>
        </w:numPr>
      </w:pPr>
      <w:r w:rsidRPr="00EE66A5">
        <w:t>Web Security Java Configuration</w:t>
      </w:r>
    </w:p>
    <w:p w14:paraId="26DE42B0" w14:textId="77777777" w:rsidR="007B6670" w:rsidRDefault="007B6670" w:rsidP="007B6670">
      <w:pPr>
        <w:pStyle w:val="ListParagraph"/>
        <w:numPr>
          <w:ilvl w:val="2"/>
          <w:numId w:val="35"/>
        </w:numPr>
      </w:pPr>
      <w:r w:rsidRPr="00EE66A5">
        <w:t>@EnableWebSecurity</w:t>
      </w:r>
    </w:p>
    <w:p w14:paraId="37B12624" w14:textId="77777777" w:rsidR="007B6670" w:rsidRDefault="007B6670" w:rsidP="007B6670">
      <w:pPr>
        <w:pStyle w:val="ListParagraph"/>
        <w:numPr>
          <w:ilvl w:val="2"/>
          <w:numId w:val="35"/>
        </w:numPr>
      </w:pPr>
      <w:r w:rsidRPr="00EE66A5">
        <w:t>WebSecurityConfigurerAdapter</w:t>
      </w:r>
    </w:p>
    <w:p w14:paraId="22110281" w14:textId="77777777" w:rsidR="007B6670" w:rsidRDefault="007B6670" w:rsidP="007B6670">
      <w:pPr>
        <w:pStyle w:val="ListParagraph"/>
        <w:numPr>
          <w:ilvl w:val="2"/>
          <w:numId w:val="35"/>
        </w:numPr>
      </w:pPr>
      <w:r>
        <w:t xml:space="preserve">UserDetails and UserDetailService </w:t>
      </w:r>
    </w:p>
    <w:p w14:paraId="0199D706" w14:textId="77777777" w:rsidR="007B6670" w:rsidRDefault="007B6670" w:rsidP="007B6670">
      <w:pPr>
        <w:pStyle w:val="ListParagraph"/>
        <w:numPr>
          <w:ilvl w:val="2"/>
          <w:numId w:val="35"/>
        </w:numPr>
      </w:pPr>
      <w:r>
        <w:t>InMemoryUserDetailsManager</w:t>
      </w:r>
    </w:p>
    <w:p w14:paraId="05DAB196" w14:textId="77777777" w:rsidR="007B6670" w:rsidRDefault="007B6670" w:rsidP="007B6670">
      <w:pPr>
        <w:pStyle w:val="ListParagraph"/>
        <w:numPr>
          <w:ilvl w:val="2"/>
          <w:numId w:val="35"/>
        </w:numPr>
      </w:pPr>
      <w:r w:rsidRPr="00BB07AF">
        <w:lastRenderedPageBreak/>
        <w:t>AuthenticationProvider</w:t>
      </w:r>
    </w:p>
    <w:p w14:paraId="31DB8802" w14:textId="77777777" w:rsidR="007B6670" w:rsidRDefault="007B6670" w:rsidP="007B6670">
      <w:pPr>
        <w:pStyle w:val="ListParagraph"/>
        <w:numPr>
          <w:ilvl w:val="3"/>
          <w:numId w:val="35"/>
        </w:numPr>
      </w:pPr>
      <w:r w:rsidRPr="00BB07AF">
        <w:t>DaoAuthenticationProvider</w:t>
      </w:r>
    </w:p>
    <w:p w14:paraId="4DFD82C2" w14:textId="77777777" w:rsidR="007B6670" w:rsidRDefault="007B6670" w:rsidP="007B6670">
      <w:pPr>
        <w:pStyle w:val="ListParagraph"/>
        <w:numPr>
          <w:ilvl w:val="4"/>
          <w:numId w:val="35"/>
        </w:numPr>
      </w:pPr>
      <w:r>
        <w:t>Custom UserDetails, UserDetailService and UserRepository</w:t>
      </w:r>
    </w:p>
    <w:p w14:paraId="118E38B7" w14:textId="77777777" w:rsidR="007B6670" w:rsidRDefault="007B6670" w:rsidP="007B6670">
      <w:pPr>
        <w:pStyle w:val="ListParagraph"/>
        <w:numPr>
          <w:ilvl w:val="4"/>
          <w:numId w:val="35"/>
        </w:numPr>
      </w:pPr>
      <w:r>
        <w:t>NoOpPasswordEncoder and BCryptPasswordEncoder</w:t>
      </w:r>
    </w:p>
    <w:p w14:paraId="18227363" w14:textId="77777777" w:rsidR="007B6670" w:rsidRDefault="007B6670" w:rsidP="007B6670">
      <w:pPr>
        <w:pStyle w:val="ListParagraph"/>
        <w:numPr>
          <w:ilvl w:val="2"/>
          <w:numId w:val="35"/>
        </w:numPr>
      </w:pPr>
      <w:r w:rsidRPr="00E70509">
        <w:t>AuthenticationManagerBuilder</w:t>
      </w:r>
    </w:p>
    <w:p w14:paraId="7CB16B90" w14:textId="77777777" w:rsidR="007B6670" w:rsidRDefault="007B6670" w:rsidP="007B6670">
      <w:pPr>
        <w:pStyle w:val="ListParagraph"/>
        <w:numPr>
          <w:ilvl w:val="3"/>
          <w:numId w:val="35"/>
        </w:numPr>
      </w:pPr>
      <w:r w:rsidRPr="00E70509">
        <w:t>inMemoryAuthentication</w:t>
      </w:r>
    </w:p>
    <w:p w14:paraId="3D7861E8" w14:textId="77777777" w:rsidR="007B6670" w:rsidRDefault="007B6670" w:rsidP="007B6670">
      <w:pPr>
        <w:pStyle w:val="ListParagraph"/>
        <w:numPr>
          <w:ilvl w:val="3"/>
          <w:numId w:val="35"/>
        </w:numPr>
      </w:pPr>
      <w:r w:rsidRPr="00E70509">
        <w:t>jdbcAuthentication</w:t>
      </w:r>
    </w:p>
    <w:p w14:paraId="4E50DF04" w14:textId="77777777" w:rsidR="007B6670" w:rsidRDefault="007B6670" w:rsidP="007B6670">
      <w:pPr>
        <w:pStyle w:val="ListParagraph"/>
        <w:numPr>
          <w:ilvl w:val="2"/>
          <w:numId w:val="35"/>
        </w:numPr>
      </w:pPr>
      <w:r>
        <w:t>HttpSecurity</w:t>
      </w:r>
    </w:p>
    <w:p w14:paraId="0F887F36" w14:textId="77777777" w:rsidR="007B6670" w:rsidRDefault="007B6670" w:rsidP="007B6670">
      <w:pPr>
        <w:pStyle w:val="ListParagraph"/>
        <w:numPr>
          <w:ilvl w:val="3"/>
          <w:numId w:val="35"/>
        </w:numPr>
      </w:pPr>
      <w:r>
        <w:t>CSRF</w:t>
      </w:r>
    </w:p>
    <w:p w14:paraId="0284FD88" w14:textId="77777777" w:rsidR="007B6670" w:rsidRDefault="007B6670" w:rsidP="007B6670">
      <w:pPr>
        <w:pStyle w:val="ListParagraph"/>
        <w:numPr>
          <w:ilvl w:val="3"/>
          <w:numId w:val="35"/>
        </w:numPr>
      </w:pPr>
      <w:r>
        <w:t>formLogin(), loginPage()</w:t>
      </w:r>
    </w:p>
    <w:p w14:paraId="42FF05C0" w14:textId="77777777" w:rsidR="007B6670" w:rsidRDefault="007B6670" w:rsidP="007B6670">
      <w:pPr>
        <w:pStyle w:val="ListParagraph"/>
        <w:numPr>
          <w:ilvl w:val="3"/>
          <w:numId w:val="35"/>
        </w:numPr>
      </w:pPr>
      <w:r>
        <w:t>Authorize Requests</w:t>
      </w:r>
    </w:p>
    <w:p w14:paraId="4C8C6B32" w14:textId="77777777" w:rsidR="007B6670" w:rsidRDefault="007B6670" w:rsidP="007B6670">
      <w:pPr>
        <w:pStyle w:val="ListParagraph"/>
        <w:numPr>
          <w:ilvl w:val="4"/>
          <w:numId w:val="35"/>
        </w:numPr>
      </w:pPr>
      <w:r>
        <w:t>antMatchers() , anyRequest()</w:t>
      </w:r>
    </w:p>
    <w:p w14:paraId="41F942D8" w14:textId="77777777" w:rsidR="007B6670" w:rsidRDefault="007B6670" w:rsidP="007B6670">
      <w:pPr>
        <w:pStyle w:val="ListParagraph"/>
        <w:numPr>
          <w:ilvl w:val="4"/>
          <w:numId w:val="35"/>
        </w:numPr>
      </w:pPr>
      <w:r>
        <w:t>permitAll() and authenticated()</w:t>
      </w:r>
    </w:p>
    <w:p w14:paraId="12861E9B" w14:textId="77777777" w:rsidR="007B6670" w:rsidRDefault="007B6670" w:rsidP="007B6670">
      <w:pPr>
        <w:pStyle w:val="ListParagraph"/>
        <w:numPr>
          <w:ilvl w:val="4"/>
          <w:numId w:val="35"/>
        </w:numPr>
      </w:pPr>
      <w:r>
        <w:t>hasRole()</w:t>
      </w:r>
    </w:p>
    <w:p w14:paraId="3E50D462" w14:textId="77777777" w:rsidR="007B6670" w:rsidRDefault="007B6670" w:rsidP="007B6670">
      <w:pPr>
        <w:pStyle w:val="ListParagraph"/>
        <w:numPr>
          <w:ilvl w:val="3"/>
          <w:numId w:val="35"/>
        </w:numPr>
      </w:pPr>
      <w:r>
        <w:t>logout</w:t>
      </w:r>
    </w:p>
    <w:p w14:paraId="3DF096A8" w14:textId="77777777" w:rsidR="007B6670" w:rsidRDefault="007B6670" w:rsidP="007B6670">
      <w:pPr>
        <w:pStyle w:val="ListParagraph"/>
        <w:numPr>
          <w:ilvl w:val="4"/>
          <w:numId w:val="35"/>
        </w:numPr>
      </w:pPr>
      <w:r>
        <w:t>Invalidate HttpSession and Clear authentication info</w:t>
      </w:r>
    </w:p>
    <w:p w14:paraId="51D089D1" w14:textId="77777777" w:rsidR="007B6670" w:rsidRDefault="007B6670" w:rsidP="007B6670">
      <w:pPr>
        <w:pStyle w:val="ListParagraph"/>
        <w:numPr>
          <w:ilvl w:val="4"/>
          <w:numId w:val="35"/>
        </w:numPr>
      </w:pPr>
      <w:r>
        <w:t>logoutRequestMatcher [ AntPathRequestMatcher ]</w:t>
      </w:r>
    </w:p>
    <w:p w14:paraId="4843E826" w14:textId="77777777" w:rsidR="007B6670" w:rsidRDefault="007B6670" w:rsidP="007B6670">
      <w:pPr>
        <w:pStyle w:val="ListParagraph"/>
        <w:numPr>
          <w:ilvl w:val="4"/>
          <w:numId w:val="35"/>
        </w:numPr>
      </w:pPr>
      <w:r>
        <w:t>logoutSuccessUrl</w:t>
      </w:r>
    </w:p>
    <w:p w14:paraId="702DCFBF" w14:textId="77777777" w:rsidR="007B6670" w:rsidRDefault="007B6670" w:rsidP="007B6670">
      <w:pPr>
        <w:pStyle w:val="ListParagraph"/>
        <w:numPr>
          <w:ilvl w:val="3"/>
          <w:numId w:val="35"/>
        </w:numPr>
      </w:pPr>
      <w:r>
        <w:t>SPRING_SECURITY_LAST_EXCEPTION</w:t>
      </w:r>
    </w:p>
    <w:p w14:paraId="2887B957" w14:textId="77777777" w:rsidR="007B6670" w:rsidRDefault="007B6670" w:rsidP="007B6670">
      <w:pPr>
        <w:pStyle w:val="ListParagraph"/>
        <w:numPr>
          <w:ilvl w:val="2"/>
          <w:numId w:val="35"/>
        </w:numPr>
      </w:pPr>
      <w:r>
        <w:t>Method Security</w:t>
      </w:r>
    </w:p>
    <w:p w14:paraId="79DE0842" w14:textId="77777777" w:rsidR="007B6670" w:rsidRDefault="007B6670" w:rsidP="007B6670">
      <w:pPr>
        <w:pStyle w:val="ListParagraph"/>
        <w:numPr>
          <w:ilvl w:val="3"/>
          <w:numId w:val="35"/>
        </w:numPr>
      </w:pPr>
      <w:r w:rsidRPr="00E70509">
        <w:t>EnableGlobalMethodSecurity</w:t>
      </w:r>
    </w:p>
    <w:p w14:paraId="55EFBB05" w14:textId="77777777" w:rsidR="007B6670" w:rsidRDefault="007B6670" w:rsidP="007B6670">
      <w:pPr>
        <w:pStyle w:val="ListParagraph"/>
        <w:numPr>
          <w:ilvl w:val="4"/>
          <w:numId w:val="35"/>
        </w:numPr>
      </w:pPr>
      <w:r w:rsidRPr="00E70509">
        <w:t>@EnableGlobalMethodSecurity(prePostEnabled = true)</w:t>
      </w:r>
    </w:p>
    <w:p w14:paraId="68E69025" w14:textId="77777777" w:rsidR="007B6670" w:rsidRDefault="007B6670" w:rsidP="007B6670">
      <w:pPr>
        <w:pStyle w:val="ListParagraph"/>
        <w:numPr>
          <w:ilvl w:val="4"/>
          <w:numId w:val="35"/>
        </w:numPr>
      </w:pPr>
      <w:r w:rsidRPr="00E70509">
        <w:t>@PreAuthorize</w:t>
      </w:r>
      <w:r>
        <w:t xml:space="preserve"> and @PostAuthorize</w:t>
      </w:r>
    </w:p>
    <w:p w14:paraId="7034D9C5" w14:textId="77777777" w:rsidR="007B6670" w:rsidRDefault="007B6670" w:rsidP="007B6670">
      <w:pPr>
        <w:pStyle w:val="ListParagraph"/>
        <w:numPr>
          <w:ilvl w:val="3"/>
          <w:numId w:val="35"/>
        </w:numPr>
      </w:pPr>
      <w:r w:rsidRPr="00DC53CD">
        <w:t>GlobalMethodSecurityConfiguration</w:t>
      </w:r>
      <w:r>
        <w:t xml:space="preserve"> </w:t>
      </w:r>
    </w:p>
    <w:p w14:paraId="36933DD9" w14:textId="77777777" w:rsidR="007B6670" w:rsidRDefault="007B6670" w:rsidP="007B6670">
      <w:pPr>
        <w:pStyle w:val="ListParagraph"/>
        <w:numPr>
          <w:ilvl w:val="4"/>
          <w:numId w:val="35"/>
        </w:numPr>
      </w:pPr>
      <w:r w:rsidRPr="00DC53CD">
        <w:t>MethodSecurityExpressionHander</w:t>
      </w:r>
    </w:p>
    <w:p w14:paraId="17BB78B1" w14:textId="652734CC" w:rsidR="00352645" w:rsidRPr="00527E02" w:rsidRDefault="007B6670" w:rsidP="00527E02">
      <w:pPr>
        <w:pStyle w:val="ListParagraph"/>
        <w:numPr>
          <w:ilvl w:val="4"/>
          <w:numId w:val="35"/>
        </w:numPr>
      </w:pPr>
      <w:r w:rsidRPr="00DC53CD">
        <w:t>Custom Permission Evaluator</w:t>
      </w:r>
    </w:p>
    <w:p w14:paraId="30203528" w14:textId="272DB94F" w:rsidR="007B6670" w:rsidRDefault="007B6670" w:rsidP="007B6670">
      <w:pPr>
        <w:pStyle w:val="ListParagraph"/>
        <w:numPr>
          <w:ilvl w:val="4"/>
          <w:numId w:val="35"/>
        </w:numPr>
      </w:pPr>
      <w:r>
        <w:t>JWT</w:t>
      </w:r>
    </w:p>
    <w:p w14:paraId="78FA5FDA" w14:textId="48E670FA" w:rsidR="0015239C" w:rsidRDefault="0015239C" w:rsidP="0015239C">
      <w:pPr>
        <w:pStyle w:val="ListParagraph"/>
        <w:numPr>
          <w:ilvl w:val="0"/>
          <w:numId w:val="35"/>
        </w:numPr>
      </w:pPr>
      <w:r w:rsidRPr="00C508C9">
        <w:t>Building Microservices with Spring Boot</w:t>
      </w:r>
      <w:r w:rsidR="007409FB">
        <w:t xml:space="preserve"> </w:t>
      </w:r>
      <w:r w:rsidR="007409FB" w:rsidRPr="00C32087">
        <w:rPr>
          <w:b/>
          <w:bCs/>
        </w:rPr>
        <w:t>Introduction</w:t>
      </w:r>
      <w:r w:rsidR="007409FB">
        <w:t xml:space="preserve"> with example</w:t>
      </w:r>
    </w:p>
    <w:p w14:paraId="57E5E1F0" w14:textId="1E18A868" w:rsidR="0015239C" w:rsidRDefault="0015239C" w:rsidP="0015239C">
      <w:pPr>
        <w:pStyle w:val="ListParagraph"/>
        <w:numPr>
          <w:ilvl w:val="1"/>
          <w:numId w:val="35"/>
        </w:numPr>
      </w:pPr>
      <w:r>
        <w:t>Spring Cloud and Netflix OSS</w:t>
      </w:r>
    </w:p>
    <w:p w14:paraId="33016C3B" w14:textId="029A26C0" w:rsidR="0015239C" w:rsidRDefault="0015239C" w:rsidP="0015239C">
      <w:pPr>
        <w:pStyle w:val="ListParagraph"/>
        <w:numPr>
          <w:ilvl w:val="2"/>
          <w:numId w:val="35"/>
        </w:numPr>
      </w:pPr>
      <w:r>
        <w:t>Service Discovery using Eureka</w:t>
      </w:r>
    </w:p>
    <w:p w14:paraId="6ECD5409" w14:textId="45385D80" w:rsidR="0015239C" w:rsidRDefault="0015239C" w:rsidP="0015239C">
      <w:pPr>
        <w:pStyle w:val="ListParagraph"/>
        <w:numPr>
          <w:ilvl w:val="3"/>
          <w:numId w:val="35"/>
        </w:numPr>
      </w:pPr>
      <w:r>
        <w:t>Registering with Discovery Service</w:t>
      </w:r>
    </w:p>
    <w:p w14:paraId="6C910926" w14:textId="17479C39" w:rsidR="0015239C" w:rsidRDefault="007409FB" w:rsidP="007409FB">
      <w:pPr>
        <w:pStyle w:val="ListParagraph"/>
        <w:numPr>
          <w:ilvl w:val="2"/>
          <w:numId w:val="35"/>
        </w:numPr>
      </w:pPr>
      <w:r>
        <w:t>HTTP clients with Feign</w:t>
      </w:r>
    </w:p>
    <w:p w14:paraId="3140E5D7" w14:textId="51BDC6FD" w:rsidR="002F69A4" w:rsidRDefault="002F69A4" w:rsidP="007409FB">
      <w:pPr>
        <w:pStyle w:val="ListParagraph"/>
        <w:numPr>
          <w:ilvl w:val="2"/>
          <w:numId w:val="35"/>
        </w:numPr>
      </w:pPr>
      <w:r>
        <w:t>Api Gateway</w:t>
      </w:r>
    </w:p>
    <w:p w14:paraId="56A1EF16" w14:textId="77777777" w:rsidR="00527E02" w:rsidRDefault="00527E02" w:rsidP="00527E02">
      <w:pPr>
        <w:pStyle w:val="ListParagraph"/>
        <w:numPr>
          <w:ilvl w:val="0"/>
          <w:numId w:val="35"/>
        </w:numPr>
        <w:spacing w:after="200" w:line="276" w:lineRule="auto"/>
        <w:rPr>
          <w:bCs/>
        </w:rPr>
      </w:pPr>
      <w:r>
        <w:rPr>
          <w:bCs/>
        </w:rPr>
        <w:t>Protocol Buffers</w:t>
      </w:r>
    </w:p>
    <w:p w14:paraId="1D5E0678" w14:textId="77777777" w:rsidR="00527E02" w:rsidRDefault="00527E02" w:rsidP="00527E02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What and Why?</w:t>
      </w:r>
    </w:p>
    <w:p w14:paraId="3B2AFD84" w14:textId="77777777" w:rsidR="00527E02" w:rsidRDefault="00527E02" w:rsidP="00527E02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Define message structures with .proto files</w:t>
      </w:r>
    </w:p>
    <w:p w14:paraId="7B4C7536" w14:textId="77777777" w:rsidR="00527E02" w:rsidRDefault="00527E02" w:rsidP="00527E02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Protocol buffers with Java</w:t>
      </w:r>
    </w:p>
    <w:p w14:paraId="3F3984AA" w14:textId="77777777" w:rsidR="00527E02" w:rsidRDefault="00527E02" w:rsidP="00527E02">
      <w:pPr>
        <w:pStyle w:val="ListParagraph"/>
        <w:numPr>
          <w:ilvl w:val="1"/>
          <w:numId w:val="35"/>
        </w:numPr>
        <w:spacing w:after="200" w:line="276" w:lineRule="auto"/>
        <w:rPr>
          <w:bCs/>
        </w:rPr>
      </w:pPr>
      <w:r>
        <w:rPr>
          <w:bCs/>
        </w:rPr>
        <w:t>Protobuf in Spring REST API</w:t>
      </w:r>
    </w:p>
    <w:p w14:paraId="65BBA42A" w14:textId="77777777" w:rsidR="00957CB0" w:rsidRPr="00435918" w:rsidRDefault="00957CB0" w:rsidP="00435918">
      <w:pPr>
        <w:tabs>
          <w:tab w:val="left" w:pos="5385"/>
        </w:tabs>
        <w:rPr>
          <w:rFonts w:ascii="Verdana" w:hAnsi="Verdana"/>
          <w:lang w:val="en-IN"/>
        </w:rPr>
      </w:pPr>
    </w:p>
    <w:sectPr w:rsidR="00957CB0" w:rsidRPr="004359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BDDD" w14:textId="77777777" w:rsidR="00186E15" w:rsidRDefault="00186E15" w:rsidP="007374FF">
      <w:pPr>
        <w:spacing w:after="0" w:line="240" w:lineRule="auto"/>
      </w:pPr>
      <w:r>
        <w:separator/>
      </w:r>
    </w:p>
  </w:endnote>
  <w:endnote w:type="continuationSeparator" w:id="0">
    <w:p w14:paraId="4FFE60E0" w14:textId="77777777" w:rsidR="00186E15" w:rsidRDefault="00186E15" w:rsidP="0073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2448" w14:textId="77777777" w:rsidR="00186E15" w:rsidRDefault="00186E15" w:rsidP="007374FF">
      <w:pPr>
        <w:spacing w:after="0" w:line="240" w:lineRule="auto"/>
      </w:pPr>
      <w:r>
        <w:separator/>
      </w:r>
    </w:p>
  </w:footnote>
  <w:footnote w:type="continuationSeparator" w:id="0">
    <w:p w14:paraId="4EFE633C" w14:textId="77777777" w:rsidR="00186E15" w:rsidRDefault="00186E15" w:rsidP="0073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037C" w14:textId="77777777" w:rsidR="002B32FB" w:rsidRDefault="002B32F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97239A" wp14:editId="1E6B6A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02C8FFA" w14:textId="6010EA24" w:rsidR="002B32FB" w:rsidRDefault="00B31A6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Design of RESTful API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97239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02C8FFA" w14:textId="6010EA24" w:rsidR="002B32FB" w:rsidRDefault="00B31A6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Design of RESTful API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17F"/>
    <w:multiLevelType w:val="hybridMultilevel"/>
    <w:tmpl w:val="C7C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5BA6"/>
    <w:multiLevelType w:val="multilevel"/>
    <w:tmpl w:val="78E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63BDE"/>
    <w:multiLevelType w:val="multilevel"/>
    <w:tmpl w:val="D61E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60E4C"/>
    <w:multiLevelType w:val="multilevel"/>
    <w:tmpl w:val="6E22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565DF"/>
    <w:multiLevelType w:val="hybridMultilevel"/>
    <w:tmpl w:val="E6D4D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2612"/>
    <w:multiLevelType w:val="hybridMultilevel"/>
    <w:tmpl w:val="8594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96CC5"/>
    <w:multiLevelType w:val="multilevel"/>
    <w:tmpl w:val="075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452C6D"/>
    <w:multiLevelType w:val="hybridMultilevel"/>
    <w:tmpl w:val="2F7AB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F71E4"/>
    <w:multiLevelType w:val="multilevel"/>
    <w:tmpl w:val="2D7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30098D"/>
    <w:multiLevelType w:val="multilevel"/>
    <w:tmpl w:val="155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FF0F84"/>
    <w:multiLevelType w:val="multilevel"/>
    <w:tmpl w:val="C08E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17847"/>
    <w:multiLevelType w:val="multilevel"/>
    <w:tmpl w:val="159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A94A73"/>
    <w:multiLevelType w:val="hybridMultilevel"/>
    <w:tmpl w:val="BFCEF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35976"/>
    <w:multiLevelType w:val="hybridMultilevel"/>
    <w:tmpl w:val="BC7EA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5704C"/>
    <w:multiLevelType w:val="hybridMultilevel"/>
    <w:tmpl w:val="62BAE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A7BAE"/>
    <w:multiLevelType w:val="hybridMultilevel"/>
    <w:tmpl w:val="159EB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4790E"/>
    <w:multiLevelType w:val="multilevel"/>
    <w:tmpl w:val="A86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925182"/>
    <w:multiLevelType w:val="multilevel"/>
    <w:tmpl w:val="532AF9F8"/>
    <w:lvl w:ilvl="0">
      <w:start w:val="1"/>
      <w:numFmt w:val="bullet"/>
      <w:lvlText w:val=""/>
      <w:lvlJc w:val="left"/>
      <w:pPr>
        <w:tabs>
          <w:tab w:val="num" w:pos="969"/>
        </w:tabs>
        <w:ind w:left="9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9"/>
        </w:tabs>
        <w:ind w:left="16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9"/>
        </w:tabs>
        <w:ind w:left="24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9"/>
        </w:tabs>
        <w:ind w:left="31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9"/>
        </w:tabs>
        <w:ind w:left="38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9"/>
        </w:tabs>
        <w:ind w:left="45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9"/>
        </w:tabs>
        <w:ind w:left="60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9"/>
        </w:tabs>
        <w:ind w:left="6729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8A7071"/>
    <w:multiLevelType w:val="multilevel"/>
    <w:tmpl w:val="BA7A6FBC"/>
    <w:lvl w:ilvl="0">
      <w:start w:val="1"/>
      <w:numFmt w:val="bullet"/>
      <w:lvlText w:val=""/>
      <w:lvlJc w:val="left"/>
      <w:pPr>
        <w:tabs>
          <w:tab w:val="num" w:pos="969"/>
        </w:tabs>
        <w:ind w:left="9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9"/>
        </w:tabs>
        <w:ind w:left="16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9"/>
        </w:tabs>
        <w:ind w:left="24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9"/>
        </w:tabs>
        <w:ind w:left="31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9"/>
        </w:tabs>
        <w:ind w:left="38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9"/>
        </w:tabs>
        <w:ind w:left="45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9"/>
        </w:tabs>
        <w:ind w:left="60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9"/>
        </w:tabs>
        <w:ind w:left="6729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546BD2"/>
    <w:multiLevelType w:val="multilevel"/>
    <w:tmpl w:val="716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832AFF"/>
    <w:multiLevelType w:val="hybridMultilevel"/>
    <w:tmpl w:val="4BB01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A0893"/>
    <w:multiLevelType w:val="hybridMultilevel"/>
    <w:tmpl w:val="5A18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0070D"/>
    <w:multiLevelType w:val="multilevel"/>
    <w:tmpl w:val="7E0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70276"/>
    <w:multiLevelType w:val="hybridMultilevel"/>
    <w:tmpl w:val="3D323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90FC2"/>
    <w:multiLevelType w:val="multilevel"/>
    <w:tmpl w:val="690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62851"/>
    <w:multiLevelType w:val="hybridMultilevel"/>
    <w:tmpl w:val="D1E6E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B3297"/>
    <w:multiLevelType w:val="hybridMultilevel"/>
    <w:tmpl w:val="2B00F5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F25866"/>
    <w:multiLevelType w:val="hybridMultilevel"/>
    <w:tmpl w:val="FC36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A3572"/>
    <w:multiLevelType w:val="multilevel"/>
    <w:tmpl w:val="1D9A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FB4EE1"/>
    <w:multiLevelType w:val="hybridMultilevel"/>
    <w:tmpl w:val="CBA4C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A55DE"/>
    <w:multiLevelType w:val="multilevel"/>
    <w:tmpl w:val="F402B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4EE4D85"/>
    <w:multiLevelType w:val="multilevel"/>
    <w:tmpl w:val="7574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430F8B"/>
    <w:multiLevelType w:val="hybridMultilevel"/>
    <w:tmpl w:val="D89A0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20193"/>
    <w:multiLevelType w:val="hybridMultilevel"/>
    <w:tmpl w:val="2E36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F170F"/>
    <w:multiLevelType w:val="multilevel"/>
    <w:tmpl w:val="939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72619A"/>
    <w:multiLevelType w:val="multilevel"/>
    <w:tmpl w:val="21A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D508CC"/>
    <w:multiLevelType w:val="hybridMultilevel"/>
    <w:tmpl w:val="666EF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86281">
    <w:abstractNumId w:val="33"/>
  </w:num>
  <w:num w:numId="2" w16cid:durableId="1210148272">
    <w:abstractNumId w:val="24"/>
  </w:num>
  <w:num w:numId="3" w16cid:durableId="1479418729">
    <w:abstractNumId w:val="3"/>
  </w:num>
  <w:num w:numId="4" w16cid:durableId="177083317">
    <w:abstractNumId w:val="16"/>
  </w:num>
  <w:num w:numId="5" w16cid:durableId="603269407">
    <w:abstractNumId w:val="35"/>
  </w:num>
  <w:num w:numId="6" w16cid:durableId="1052583369">
    <w:abstractNumId w:val="5"/>
  </w:num>
  <w:num w:numId="7" w16cid:durableId="738599478">
    <w:abstractNumId w:val="1"/>
  </w:num>
  <w:num w:numId="8" w16cid:durableId="877277520">
    <w:abstractNumId w:val="6"/>
  </w:num>
  <w:num w:numId="9" w16cid:durableId="788623507">
    <w:abstractNumId w:val="8"/>
  </w:num>
  <w:num w:numId="10" w16cid:durableId="257252499">
    <w:abstractNumId w:val="31"/>
  </w:num>
  <w:num w:numId="11" w16cid:durableId="910040292">
    <w:abstractNumId w:val="2"/>
  </w:num>
  <w:num w:numId="12" w16cid:durableId="837310513">
    <w:abstractNumId w:val="18"/>
  </w:num>
  <w:num w:numId="13" w16cid:durableId="1021475765">
    <w:abstractNumId w:val="11"/>
  </w:num>
  <w:num w:numId="14" w16cid:durableId="1552419226">
    <w:abstractNumId w:val="28"/>
  </w:num>
  <w:num w:numId="15" w16cid:durableId="227811272">
    <w:abstractNumId w:val="9"/>
  </w:num>
  <w:num w:numId="16" w16cid:durableId="530730814">
    <w:abstractNumId w:val="17"/>
  </w:num>
  <w:num w:numId="17" w16cid:durableId="1523785349">
    <w:abstractNumId w:val="34"/>
  </w:num>
  <w:num w:numId="18" w16cid:durableId="702289763">
    <w:abstractNumId w:val="19"/>
  </w:num>
  <w:num w:numId="19" w16cid:durableId="2118021893">
    <w:abstractNumId w:val="10"/>
  </w:num>
  <w:num w:numId="20" w16cid:durableId="1281840709">
    <w:abstractNumId w:val="22"/>
  </w:num>
  <w:num w:numId="21" w16cid:durableId="192886166">
    <w:abstractNumId w:val="12"/>
  </w:num>
  <w:num w:numId="22" w16cid:durableId="1285386712">
    <w:abstractNumId w:val="25"/>
  </w:num>
  <w:num w:numId="23" w16cid:durableId="558323667">
    <w:abstractNumId w:val="21"/>
  </w:num>
  <w:num w:numId="24" w16cid:durableId="541556629">
    <w:abstractNumId w:val="20"/>
  </w:num>
  <w:num w:numId="25" w16cid:durableId="1112170585">
    <w:abstractNumId w:val="7"/>
  </w:num>
  <w:num w:numId="26" w16cid:durableId="534849686">
    <w:abstractNumId w:val="32"/>
  </w:num>
  <w:num w:numId="27" w16cid:durableId="583804116">
    <w:abstractNumId w:val="23"/>
  </w:num>
  <w:num w:numId="28" w16cid:durableId="1340620791">
    <w:abstractNumId w:val="36"/>
  </w:num>
  <w:num w:numId="29" w16cid:durableId="363020391">
    <w:abstractNumId w:val="15"/>
  </w:num>
  <w:num w:numId="30" w16cid:durableId="808132775">
    <w:abstractNumId w:val="29"/>
  </w:num>
  <w:num w:numId="31" w16cid:durableId="1246955083">
    <w:abstractNumId w:val="30"/>
  </w:num>
  <w:num w:numId="32" w16cid:durableId="1801026649">
    <w:abstractNumId w:val="13"/>
  </w:num>
  <w:num w:numId="33" w16cid:durableId="1215778976">
    <w:abstractNumId w:val="27"/>
  </w:num>
  <w:num w:numId="34" w16cid:durableId="893926510">
    <w:abstractNumId w:val="4"/>
  </w:num>
  <w:num w:numId="35" w16cid:durableId="1531411143">
    <w:abstractNumId w:val="14"/>
  </w:num>
  <w:num w:numId="36" w16cid:durableId="195851620">
    <w:abstractNumId w:val="0"/>
  </w:num>
  <w:num w:numId="37" w16cid:durableId="17197411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01C"/>
    <w:rsid w:val="00072AE7"/>
    <w:rsid w:val="000D3590"/>
    <w:rsid w:val="000E7BD1"/>
    <w:rsid w:val="000F00FD"/>
    <w:rsid w:val="000F5B55"/>
    <w:rsid w:val="001054AA"/>
    <w:rsid w:val="00135197"/>
    <w:rsid w:val="001447E7"/>
    <w:rsid w:val="00150AB3"/>
    <w:rsid w:val="0015239C"/>
    <w:rsid w:val="001711B8"/>
    <w:rsid w:val="00186E15"/>
    <w:rsid w:val="001C0E3F"/>
    <w:rsid w:val="001D101C"/>
    <w:rsid w:val="001D31A5"/>
    <w:rsid w:val="0023394A"/>
    <w:rsid w:val="0023459D"/>
    <w:rsid w:val="002770EF"/>
    <w:rsid w:val="002A143F"/>
    <w:rsid w:val="002B32FB"/>
    <w:rsid w:val="002C1B44"/>
    <w:rsid w:val="002F69A4"/>
    <w:rsid w:val="00305E97"/>
    <w:rsid w:val="00352645"/>
    <w:rsid w:val="00376EFF"/>
    <w:rsid w:val="003923DC"/>
    <w:rsid w:val="003A2028"/>
    <w:rsid w:val="003A25A4"/>
    <w:rsid w:val="003B1F30"/>
    <w:rsid w:val="003C4ACB"/>
    <w:rsid w:val="00404303"/>
    <w:rsid w:val="00412DEB"/>
    <w:rsid w:val="00435918"/>
    <w:rsid w:val="00453A0D"/>
    <w:rsid w:val="004551F3"/>
    <w:rsid w:val="00463FF5"/>
    <w:rsid w:val="0046789C"/>
    <w:rsid w:val="004B09EA"/>
    <w:rsid w:val="004B6E7D"/>
    <w:rsid w:val="004C3CC7"/>
    <w:rsid w:val="0050136A"/>
    <w:rsid w:val="00504320"/>
    <w:rsid w:val="00510527"/>
    <w:rsid w:val="00515B24"/>
    <w:rsid w:val="00527E02"/>
    <w:rsid w:val="00545860"/>
    <w:rsid w:val="0055380D"/>
    <w:rsid w:val="0055716E"/>
    <w:rsid w:val="00577F8A"/>
    <w:rsid w:val="005A41FD"/>
    <w:rsid w:val="005B428B"/>
    <w:rsid w:val="005C1104"/>
    <w:rsid w:val="006015D9"/>
    <w:rsid w:val="00613D51"/>
    <w:rsid w:val="00616D34"/>
    <w:rsid w:val="00660D54"/>
    <w:rsid w:val="0066323C"/>
    <w:rsid w:val="00672D9A"/>
    <w:rsid w:val="0068220F"/>
    <w:rsid w:val="006C44A1"/>
    <w:rsid w:val="006E2172"/>
    <w:rsid w:val="006F26A6"/>
    <w:rsid w:val="00721A3E"/>
    <w:rsid w:val="007374FF"/>
    <w:rsid w:val="007409FB"/>
    <w:rsid w:val="00761E8E"/>
    <w:rsid w:val="00762939"/>
    <w:rsid w:val="007B2D1A"/>
    <w:rsid w:val="007B6670"/>
    <w:rsid w:val="007C6D1B"/>
    <w:rsid w:val="007D11BE"/>
    <w:rsid w:val="007E0CDA"/>
    <w:rsid w:val="007E63F3"/>
    <w:rsid w:val="00812800"/>
    <w:rsid w:val="008820E9"/>
    <w:rsid w:val="00882F1C"/>
    <w:rsid w:val="008831B6"/>
    <w:rsid w:val="008A1AAB"/>
    <w:rsid w:val="008A6300"/>
    <w:rsid w:val="008B3AA7"/>
    <w:rsid w:val="008C39A9"/>
    <w:rsid w:val="00952A42"/>
    <w:rsid w:val="009578E8"/>
    <w:rsid w:val="00957CB0"/>
    <w:rsid w:val="009625CB"/>
    <w:rsid w:val="00972437"/>
    <w:rsid w:val="00991875"/>
    <w:rsid w:val="009A5123"/>
    <w:rsid w:val="009B165B"/>
    <w:rsid w:val="009B35AC"/>
    <w:rsid w:val="00A512C4"/>
    <w:rsid w:val="00AD3748"/>
    <w:rsid w:val="00AF71B7"/>
    <w:rsid w:val="00B2239C"/>
    <w:rsid w:val="00B31A62"/>
    <w:rsid w:val="00B35BE3"/>
    <w:rsid w:val="00B40979"/>
    <w:rsid w:val="00B41564"/>
    <w:rsid w:val="00B47E4E"/>
    <w:rsid w:val="00B6743F"/>
    <w:rsid w:val="00BA011E"/>
    <w:rsid w:val="00BB1DB0"/>
    <w:rsid w:val="00BB58A6"/>
    <w:rsid w:val="00BB60CD"/>
    <w:rsid w:val="00BC7BA5"/>
    <w:rsid w:val="00C05B16"/>
    <w:rsid w:val="00C06CF7"/>
    <w:rsid w:val="00C23FBF"/>
    <w:rsid w:val="00C26AD9"/>
    <w:rsid w:val="00C32087"/>
    <w:rsid w:val="00C34249"/>
    <w:rsid w:val="00C9539D"/>
    <w:rsid w:val="00C96BDA"/>
    <w:rsid w:val="00CB01CD"/>
    <w:rsid w:val="00CC3D35"/>
    <w:rsid w:val="00CD1370"/>
    <w:rsid w:val="00CF2F94"/>
    <w:rsid w:val="00D13560"/>
    <w:rsid w:val="00D17B6D"/>
    <w:rsid w:val="00D71ED1"/>
    <w:rsid w:val="00D735CB"/>
    <w:rsid w:val="00D95788"/>
    <w:rsid w:val="00DC1D19"/>
    <w:rsid w:val="00DD0D89"/>
    <w:rsid w:val="00DD30FF"/>
    <w:rsid w:val="00DE5357"/>
    <w:rsid w:val="00DF4BFA"/>
    <w:rsid w:val="00E05CED"/>
    <w:rsid w:val="00E15280"/>
    <w:rsid w:val="00E17666"/>
    <w:rsid w:val="00E25575"/>
    <w:rsid w:val="00E565E2"/>
    <w:rsid w:val="00E6163A"/>
    <w:rsid w:val="00E625C4"/>
    <w:rsid w:val="00F11DF6"/>
    <w:rsid w:val="00F453F7"/>
    <w:rsid w:val="00F93F43"/>
    <w:rsid w:val="00FA69CB"/>
    <w:rsid w:val="00FC1B1A"/>
    <w:rsid w:val="00FC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6EBB0"/>
  <w15:chartTrackingRefBased/>
  <w15:docId w15:val="{2633CAD6-22B8-46CB-8CBB-2CB742A0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277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CC7"/>
    <w:rPr>
      <w:color w:val="808080"/>
    </w:rPr>
  </w:style>
  <w:style w:type="table" w:styleId="TableGrid">
    <w:name w:val="Table Grid"/>
    <w:basedOn w:val="TableNormal"/>
    <w:uiPriority w:val="39"/>
    <w:rsid w:val="0055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1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FF"/>
  </w:style>
  <w:style w:type="paragraph" w:styleId="Footer">
    <w:name w:val="footer"/>
    <w:basedOn w:val="Normal"/>
    <w:link w:val="FooterChar"/>
    <w:uiPriority w:val="99"/>
    <w:unhideWhenUsed/>
    <w:rsid w:val="0073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FF"/>
  </w:style>
  <w:style w:type="character" w:customStyle="1" w:styleId="Heading2Char">
    <w:name w:val="Heading 2 Char"/>
    <w:basedOn w:val="DefaultParagraphFont"/>
    <w:link w:val="Heading2"/>
    <w:uiPriority w:val="9"/>
    <w:rsid w:val="002770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2770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tailpagescontentleadin">
    <w:name w:val="detailpagescontentleadin"/>
    <w:basedOn w:val="DefaultParagraphFont"/>
    <w:rsid w:val="001711B8"/>
  </w:style>
  <w:style w:type="character" w:customStyle="1" w:styleId="Heading1Char">
    <w:name w:val="Heading 1 Char"/>
    <w:basedOn w:val="DefaultParagraphFont"/>
    <w:link w:val="Heading1"/>
    <w:uiPriority w:val="9"/>
    <w:rsid w:val="001523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r\Desktop\SortPending\Important%20documents\2016%20data\General%20data\Course%20Outlin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CD85-9245-48CC-B521-DA4F9B42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Outline_template.dotx</Template>
  <TotalTime>243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of RESTful API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RESTful API</dc:title>
  <dc:subject/>
  <dc:creator>Tejaswini C R</dc:creator>
  <cp:keywords/>
  <dc:description/>
  <cp:lastModifiedBy>Banu Prakash</cp:lastModifiedBy>
  <cp:revision>17</cp:revision>
  <dcterms:created xsi:type="dcterms:W3CDTF">2020-10-05T02:14:00Z</dcterms:created>
  <dcterms:modified xsi:type="dcterms:W3CDTF">2022-04-13T06:53:00Z</dcterms:modified>
</cp:coreProperties>
</file>